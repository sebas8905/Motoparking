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8A0BC3" w14:textId="68E6F514" w:rsidR="00D353DD" w:rsidRDefault="00D353DD">
      <w:r>
        <w:rPr>
          <w:noProof/>
        </w:rPr>
        <w:drawing>
          <wp:anchor distT="0" distB="0" distL="118745" distR="118745" simplePos="0" relativeHeight="251658307" behindDoc="0" locked="0" layoutInCell="1" allowOverlap="1" wp14:anchorId="4FF2137A" wp14:editId="14E20EC8">
            <wp:simplePos x="0" y="0"/>
            <wp:positionH relativeFrom="page">
              <wp:posOffset>6323965</wp:posOffset>
            </wp:positionH>
            <wp:positionV relativeFrom="page">
              <wp:posOffset>1856105</wp:posOffset>
            </wp:positionV>
            <wp:extent cx="3020695" cy="2691765"/>
            <wp:effectExtent l="0" t="0" r="1905" b="711835"/>
            <wp:wrapTight wrapText="bothSides">
              <wp:wrapPolygon edited="0">
                <wp:start x="9081" y="204"/>
                <wp:lineTo x="7810" y="815"/>
                <wp:lineTo x="3814" y="3261"/>
                <wp:lineTo x="3633" y="4076"/>
                <wp:lineTo x="2180" y="7134"/>
                <wp:lineTo x="1090" y="10395"/>
                <wp:lineTo x="545" y="16917"/>
                <wp:lineTo x="1271" y="20178"/>
                <wp:lineTo x="727" y="27108"/>
                <wp:lineTo x="19616" y="27108"/>
                <wp:lineTo x="19797" y="25885"/>
                <wp:lineTo x="17981" y="24866"/>
                <wp:lineTo x="12532" y="23439"/>
                <wp:lineTo x="9989" y="20178"/>
                <wp:lineTo x="11624" y="20178"/>
                <wp:lineTo x="19434" y="17529"/>
                <wp:lineTo x="20705" y="13656"/>
                <wp:lineTo x="21432" y="10191"/>
                <wp:lineTo x="21250" y="8968"/>
                <wp:lineTo x="19616" y="4076"/>
                <wp:lineTo x="19616" y="3261"/>
                <wp:lineTo x="14530" y="815"/>
                <wp:lineTo x="12714" y="204"/>
                <wp:lineTo x="9081" y="204"/>
              </wp:wrapPolygon>
            </wp:wrapTight>
            <wp:docPr id="26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7" descr=":cat 2 images:42-1724745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95" cy="269176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52C8">
        <w:rPr>
          <w:noProof/>
        </w:rPr>
        <mc:AlternateContent>
          <mc:Choice Requires="wps">
            <w:drawing>
              <wp:anchor distT="0" distB="0" distL="114300" distR="114300" simplePos="0" relativeHeight="251662403" behindDoc="0" locked="0" layoutInCell="1" allowOverlap="1" wp14:anchorId="3F5DD1DE" wp14:editId="0DE9B73B">
                <wp:simplePos x="0" y="0"/>
                <wp:positionH relativeFrom="page">
                  <wp:posOffset>1193800</wp:posOffset>
                </wp:positionH>
                <wp:positionV relativeFrom="page">
                  <wp:posOffset>501650</wp:posOffset>
                </wp:positionV>
                <wp:extent cx="292100" cy="2560320"/>
                <wp:effectExtent l="0" t="0" r="12700" b="0"/>
                <wp:wrapNone/>
                <wp:docPr id="16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100" cy="256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BD2D72A" w14:textId="5A27005D" w:rsidR="00F2478B" w:rsidRPr="00E52046" w:rsidRDefault="00DF1691" w:rsidP="00D353DD">
                            <w:pPr>
                              <w:pStyle w:val="Heading4"/>
                            </w:pPr>
                            <w:r>
                              <w:t>Package Name</w:t>
                            </w:r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3" o:spid="_x0000_s1026" type="#_x0000_t202" style="position:absolute;margin-left:94pt;margin-top:39.5pt;width:23pt;height:201.6pt;z-index:2516624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" filled="f" stroked="f">
                <v:textbox style="layout-flow:vertical" inset="0,7.2pt,0,7.2pt">
                  <w:txbxContent>
                    <w:p w14:paraId="0BD2D72A" w14:textId="5A27005D" w:rsidR="00F2478B" w:rsidRPr="00E52046" w:rsidRDefault="00DF1691" w:rsidP="00D353DD">
                      <w:pPr>
                        <w:pStyle w:val="Heading4"/>
                      </w:pPr>
                      <w:r>
                        <w:t>Package Name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5" behindDoc="0" locked="0" layoutInCell="1" allowOverlap="1" wp14:anchorId="45E5F09C" wp14:editId="214C60D9">
                <wp:simplePos x="0" y="0"/>
                <wp:positionH relativeFrom="page">
                  <wp:posOffset>6776720</wp:posOffset>
                </wp:positionH>
                <wp:positionV relativeFrom="page">
                  <wp:posOffset>570230</wp:posOffset>
                </wp:positionV>
                <wp:extent cx="1536065" cy="384175"/>
                <wp:effectExtent l="0" t="0" r="0" b="22225"/>
                <wp:wrapNone/>
                <wp:docPr id="18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065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B006E65" w14:textId="77777777" w:rsidR="00F2478B" w:rsidRDefault="00F2478B" w:rsidP="00D353DD">
                            <w:pPr>
                              <w:pStyle w:val="Date-Large"/>
                            </w:pPr>
                            <w:r>
                              <w:t>April 30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27" type="#_x0000_t202" style="position:absolute;margin-left:533.6pt;margin-top:44.9pt;width:120.95pt;height:30.25pt;z-index:2516582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" filled="f" stroked="f">
                <v:textbox inset=",0,,0">
                  <w:txbxContent>
                    <w:p w14:paraId="1B006E65" w14:textId="77777777" w:rsidR="00F2478B" w:rsidRDefault="00F2478B" w:rsidP="00D353DD">
                      <w:pPr>
                        <w:pStyle w:val="Date-Large"/>
                      </w:pPr>
                      <w:r>
                        <w:t>April 30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4" behindDoc="0" locked="0" layoutInCell="1" allowOverlap="1" wp14:anchorId="0A2C25F3" wp14:editId="5AB888D5">
                <wp:simplePos x="0" y="0"/>
                <wp:positionH relativeFrom="page">
                  <wp:posOffset>6776720</wp:posOffset>
                </wp:positionH>
                <wp:positionV relativeFrom="page">
                  <wp:posOffset>417830</wp:posOffset>
                </wp:positionV>
                <wp:extent cx="1536065" cy="201295"/>
                <wp:effectExtent l="0" t="0" r="0" b="1905"/>
                <wp:wrapNone/>
                <wp:docPr id="18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06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FC7B988" w14:textId="77777777" w:rsidR="00F2478B" w:rsidRDefault="00F2478B" w:rsidP="00D353DD">
                            <w:pPr>
                              <w:pStyle w:val="Date"/>
                            </w:pPr>
                            <w:r>
                              <w:t>2015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28" type="#_x0000_t202" style="position:absolute;margin-left:533.6pt;margin-top:32.9pt;width:120.95pt;height:15.85pt;z-index:2516582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" filled="f" stroked="f">
                <v:textbox inset=",0,,0">
                  <w:txbxContent>
                    <w:p w14:paraId="2FC7B988" w14:textId="77777777" w:rsidR="00F2478B" w:rsidRDefault="00F2478B" w:rsidP="00D353DD">
                      <w:pPr>
                        <w:pStyle w:val="Date"/>
                      </w:pPr>
                      <w:r>
                        <w:t>2015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3" behindDoc="0" locked="0" layoutInCell="1" allowOverlap="1" wp14:anchorId="74663E00" wp14:editId="1165720D">
                <wp:simplePos x="0" y="0"/>
                <wp:positionH relativeFrom="page">
                  <wp:posOffset>6776720</wp:posOffset>
                </wp:positionH>
                <wp:positionV relativeFrom="page">
                  <wp:posOffset>365760</wp:posOffset>
                </wp:positionV>
                <wp:extent cx="1536700" cy="612140"/>
                <wp:effectExtent l="0" t="0" r="5080" b="0"/>
                <wp:wrapTight wrapText="bothSides">
                  <wp:wrapPolygon edited="0">
                    <wp:start x="-134" y="-336"/>
                    <wp:lineTo x="-134" y="21264"/>
                    <wp:lineTo x="21734" y="21264"/>
                    <wp:lineTo x="21734" y="-336"/>
                    <wp:lineTo x="-134" y="-336"/>
                  </wp:wrapPolygon>
                </wp:wrapTight>
                <wp:docPr id="18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6121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533.6pt;margin-top:28.8pt;width:121pt;height:48.2pt;z-index:25165821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" fillcolor="#39c [3215]" stroked="f" strokecolor="#4a7ebb" strokeweight="1.5pt">
                <v:shadow opacity="22938f" mv:blur="38100f" offset="0,2pt"/>
                <v:textbox inset=",7.2pt,,7.2pt"/>
                <w10:wrap type="tight" anchorx="page" anchory="page"/>
              </v:rect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3" behindDoc="0" locked="0" layoutInCell="1" allowOverlap="1" wp14:anchorId="7BD50D7F" wp14:editId="3773CADB">
                <wp:simplePos x="0" y="0"/>
                <wp:positionH relativeFrom="page">
                  <wp:posOffset>2610485</wp:posOffset>
                </wp:positionH>
                <wp:positionV relativeFrom="page">
                  <wp:posOffset>4495800</wp:posOffset>
                </wp:positionV>
                <wp:extent cx="320040" cy="2910840"/>
                <wp:effectExtent l="0" t="0" r="10160" b="0"/>
                <wp:wrapTight wrapText="bothSides">
                  <wp:wrapPolygon edited="0">
                    <wp:start x="0" y="188"/>
                    <wp:lineTo x="0" y="21110"/>
                    <wp:lineTo x="20571" y="21110"/>
                    <wp:lineTo x="20571" y="188"/>
                    <wp:lineTo x="0" y="188"/>
                  </wp:wrapPolygon>
                </wp:wrapTight>
                <wp:docPr id="179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291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1280B63" w14:textId="77777777" w:rsidR="00F2478B" w:rsidRPr="00CA47DA" w:rsidRDefault="00F2478B" w:rsidP="00D353DD">
                            <w:pPr>
                              <w:pStyle w:val="Recipient"/>
                            </w:pPr>
                            <w:r>
                              <w:t>Sebastian Felipe Rincon C</w:t>
                            </w:r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29" type="#_x0000_t202" style="position:absolute;margin-left:205.55pt;margin-top:354pt;width:25.2pt;height:229.2pt;z-index:2516582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" filled="f" stroked="f">
                <v:textbox style="layout-flow:vertical" inset="0,7.2pt,0,7.2pt">
                  <w:txbxContent>
                    <w:p w14:paraId="61280B63" w14:textId="77777777" w:rsidR="00F2478B" w:rsidRPr="00CA47DA" w:rsidRDefault="00F2478B" w:rsidP="00D353DD">
                      <w:pPr>
                        <w:pStyle w:val="Recipient"/>
                      </w:pPr>
                      <w:r>
                        <w:t>Sebastian Felipe Rincon C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4" behindDoc="0" locked="0" layoutInCell="1" allowOverlap="1" wp14:anchorId="703A0800" wp14:editId="7D51DD09">
                <wp:simplePos x="0" y="0"/>
                <wp:positionH relativeFrom="page">
                  <wp:posOffset>1377315</wp:posOffset>
                </wp:positionH>
                <wp:positionV relativeFrom="page">
                  <wp:posOffset>4495800</wp:posOffset>
                </wp:positionV>
                <wp:extent cx="1224915" cy="2910840"/>
                <wp:effectExtent l="0" t="0" r="19685" b="0"/>
                <wp:wrapTight wrapText="bothSides">
                  <wp:wrapPolygon edited="0">
                    <wp:start x="0" y="188"/>
                    <wp:lineTo x="0" y="21110"/>
                    <wp:lineTo x="21499" y="21110"/>
                    <wp:lineTo x="21499" y="188"/>
                    <wp:lineTo x="0" y="188"/>
                  </wp:wrapPolygon>
                </wp:wrapTight>
                <wp:docPr id="17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915" cy="291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14A7DE7" w14:textId="77777777" w:rsidR="00F2478B" w:rsidRDefault="00F2478B" w:rsidP="00D353DD">
                            <w:pPr>
                              <w:pStyle w:val="Mailer"/>
                            </w:pPr>
                            <w:r>
                              <w:t>Engineer in Telematics</w:t>
                            </w:r>
                          </w:p>
                          <w:p w14:paraId="41CCC449" w14:textId="77777777" w:rsidR="00F2478B" w:rsidRPr="00CA47DA" w:rsidRDefault="00F2478B" w:rsidP="00D353DD">
                            <w:pPr>
                              <w:pStyle w:val="Mailer"/>
                            </w:pPr>
                            <w:r>
                              <w:t>Developer in ACKTOS</w:t>
                            </w:r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108.45pt;margin-top:354pt;width:96.45pt;height:229.2pt;z-index:25165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" filled="f" stroked="f">
                <v:textbox style="layout-flow:vertical" inset="0,7.2pt,0,7.2pt">
                  <w:txbxContent>
                    <w:p w14:paraId="214A7DE7" w14:textId="77777777" w:rsidR="00F2478B" w:rsidRDefault="00F2478B" w:rsidP="00D353DD">
                      <w:pPr>
                        <w:pStyle w:val="Mailer"/>
                      </w:pPr>
                      <w:r>
                        <w:t>Engineer in Telematics</w:t>
                      </w:r>
                    </w:p>
                    <w:p w14:paraId="41CCC449" w14:textId="77777777" w:rsidR="00F2478B" w:rsidRPr="00CA47DA" w:rsidRDefault="00F2478B" w:rsidP="00D353DD">
                      <w:pPr>
                        <w:pStyle w:val="Mailer"/>
                      </w:pPr>
                      <w:r>
                        <w:t>Developer in ACKTOS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1" behindDoc="0" locked="0" layoutInCell="1" allowOverlap="1" wp14:anchorId="489997FB" wp14:editId="7D384124">
                <wp:simplePos x="0" y="0"/>
                <wp:positionH relativeFrom="page">
                  <wp:posOffset>3463290</wp:posOffset>
                </wp:positionH>
                <wp:positionV relativeFrom="page">
                  <wp:posOffset>365760</wp:posOffset>
                </wp:positionV>
                <wp:extent cx="473075" cy="2830830"/>
                <wp:effectExtent l="0" t="0" r="9525" b="0"/>
                <wp:wrapNone/>
                <wp:docPr id="177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075" cy="283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D910BF" w14:textId="0948FF44" w:rsidR="00F2478B" w:rsidRDefault="00DF1691" w:rsidP="00D353DD">
                            <w:pPr>
                              <w:pStyle w:val="ContactDetails"/>
                            </w:pPr>
                            <w:r>
                              <w:t xml:space="preserve">Find </w:t>
                            </w:r>
                            <w:proofErr w:type="gramStart"/>
                            <w:r>
                              <w:t>your</w:t>
                            </w:r>
                            <w:proofErr w:type="gramEnd"/>
                            <w:r>
                              <w:t xml:space="preserve"> nearest motorcycle parking</w:t>
                            </w:r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31" type="#_x0000_t202" style="position:absolute;margin-left:272.7pt;margin-top:28.8pt;width:37.25pt;height:222.9pt;z-index:25165822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" filled="f" stroked="f">
                <v:textbox style="layout-flow:vertical" inset="0,7.2pt,0,7.2pt">
                  <w:txbxContent>
                    <w:p w14:paraId="0BD910BF" w14:textId="0948FF44" w:rsidR="00F2478B" w:rsidRDefault="00DF1691" w:rsidP="00D353DD">
                      <w:pPr>
                        <w:pStyle w:val="ContactDetails"/>
                      </w:pPr>
                      <w:r>
                        <w:t xml:space="preserve">Find </w:t>
                      </w:r>
                      <w:proofErr w:type="gramStart"/>
                      <w:r>
                        <w:t>your</w:t>
                      </w:r>
                      <w:proofErr w:type="gramEnd"/>
                      <w:r>
                        <w:t xml:space="preserve"> nearest motorcycle parking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2" behindDoc="0" locked="0" layoutInCell="1" allowOverlap="1" wp14:anchorId="0A306A0F" wp14:editId="60C1D0A6">
                <wp:simplePos x="0" y="0"/>
                <wp:positionH relativeFrom="page">
                  <wp:posOffset>4094480</wp:posOffset>
                </wp:positionH>
                <wp:positionV relativeFrom="page">
                  <wp:posOffset>365760</wp:posOffset>
                </wp:positionV>
                <wp:extent cx="324485" cy="2830830"/>
                <wp:effectExtent l="0" t="0" r="5715" b="0"/>
                <wp:wrapNone/>
                <wp:docPr id="17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485" cy="2830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862ADD" w14:textId="066E49FF" w:rsidR="00F2478B" w:rsidRDefault="00DF1691" w:rsidP="00D353DD">
                            <w:pPr>
                              <w:pStyle w:val="Company"/>
                            </w:pPr>
                            <w:proofErr w:type="spellStart"/>
                            <w:r>
                              <w:t>Motoparking</w:t>
                            </w:r>
                            <w:proofErr w:type="spellEnd"/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32" type="#_x0000_t202" style="position:absolute;margin-left:322.4pt;margin-top:28.8pt;width:25.55pt;height:222.9pt;z-index:25165822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" filled="f" stroked="f">
                <v:textbox style="layout-flow:vertical" inset="0,7.2pt,0,7.2pt">
                  <w:txbxContent>
                    <w:p w14:paraId="19862ADD" w14:textId="066E49FF" w:rsidR="00F2478B" w:rsidRDefault="00DF1691" w:rsidP="00D353DD">
                      <w:pPr>
                        <w:pStyle w:val="Company"/>
                      </w:pPr>
                      <w:proofErr w:type="spellStart"/>
                      <w:r>
                        <w:t>Motoparking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8" behindDoc="0" locked="0" layoutInCell="1" allowOverlap="1" wp14:anchorId="7D172B06" wp14:editId="7CDA7B7D">
                <wp:simplePos x="0" y="0"/>
                <wp:positionH relativeFrom="page">
                  <wp:posOffset>3234690</wp:posOffset>
                </wp:positionH>
                <wp:positionV relativeFrom="page">
                  <wp:posOffset>365760</wp:posOffset>
                </wp:positionV>
                <wp:extent cx="1426210" cy="2830830"/>
                <wp:effectExtent l="0" t="0" r="0" b="3810"/>
                <wp:wrapTight wrapText="bothSides">
                  <wp:wrapPolygon edited="0">
                    <wp:start x="-135" y="-339"/>
                    <wp:lineTo x="-135" y="21261"/>
                    <wp:lineTo x="21735" y="21261"/>
                    <wp:lineTo x="21735" y="-339"/>
                    <wp:lineTo x="-135" y="-339"/>
                  </wp:wrapPolygon>
                </wp:wrapTight>
                <wp:docPr id="170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6210" cy="283083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54.7pt;margin-top:28.8pt;width:112.3pt;height:222.9pt;z-index:25165821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" fillcolor="#39c [3215]" stroked="f" strokecolor="#4a7ebb" strokeweight="1.5pt">
                <v:shadow opacity="22938f" mv:blur="38100f" offset="0,2pt"/>
                <v:textbox inset=",7.2pt,,7.2pt"/>
                <w10:wrap type="tight" anchorx="page" anchory="page"/>
              </v:rect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0" behindDoc="0" locked="0" layoutInCell="1" allowOverlap="1" wp14:anchorId="415C5583" wp14:editId="5EAF8F46">
                <wp:simplePos x="0" y="0"/>
                <wp:positionH relativeFrom="page">
                  <wp:posOffset>365760</wp:posOffset>
                </wp:positionH>
                <wp:positionV relativeFrom="page">
                  <wp:posOffset>501015</wp:posOffset>
                </wp:positionV>
                <wp:extent cx="815340" cy="2560320"/>
                <wp:effectExtent l="0" t="0" r="22860" b="0"/>
                <wp:wrapTight wrapText="bothSides">
                  <wp:wrapPolygon edited="0">
                    <wp:start x="0" y="214"/>
                    <wp:lineTo x="0" y="21214"/>
                    <wp:lineTo x="21533" y="21214"/>
                    <wp:lineTo x="21533" y="214"/>
                    <wp:lineTo x="0" y="214"/>
                  </wp:wrapPolygon>
                </wp:wrapTight>
                <wp:docPr id="165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5340" cy="256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96F607F" w14:textId="57952D02" w:rsidR="00F2478B" w:rsidRPr="00DF1691" w:rsidRDefault="00DF1691" w:rsidP="00D353DD">
                            <w:pPr>
                              <w:pStyle w:val="BodyText3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proofErr w:type="gramStart"/>
                            <w:r w:rsidRPr="00DF1691">
                              <w:rPr>
                                <w:sz w:val="32"/>
                                <w:szCs w:val="32"/>
                              </w:rPr>
                              <w:t>com.acktos.motoparking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vert" wrap="square" lIns="0" tIns="91440" rIns="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3" type="#_x0000_t202" style="position:absolute;margin-left:28.8pt;margin-top:39.45pt;width:64.2pt;height:201.6pt;z-index:2516582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" mv:complextextbox="1" filled="f" stroked="f">
                <v:textbox style="layout-flow:vertical" inset="0,7.2pt,0,7.2pt">
                  <w:txbxContent>
                    <w:p w14:paraId="396F607F" w14:textId="57952D02" w:rsidR="00F2478B" w:rsidRPr="00DF1691" w:rsidRDefault="00DF1691" w:rsidP="00D353DD">
                      <w:pPr>
                        <w:pStyle w:val="BodyText3"/>
                        <w:rPr>
                          <w:sz w:val="32"/>
                          <w:szCs w:val="32"/>
                        </w:rPr>
                      </w:pPr>
                      <w:proofErr w:type="spellStart"/>
                      <w:proofErr w:type="gramStart"/>
                      <w:r w:rsidRPr="00DF1691">
                        <w:rPr>
                          <w:sz w:val="32"/>
                          <w:szCs w:val="32"/>
                        </w:rPr>
                        <w:t>com.acktos.motoparking</w:t>
                      </w:r>
                      <w:proofErr w:type="spellEnd"/>
                      <w:proofErr w:type="gramEnd"/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7" behindDoc="0" locked="0" layoutInCell="0" allowOverlap="1" wp14:anchorId="2D6C10A7" wp14:editId="25C7B4B4">
                <wp:simplePos x="0" y="0"/>
                <wp:positionH relativeFrom="page">
                  <wp:posOffset>5394960</wp:posOffset>
                </wp:positionH>
                <wp:positionV relativeFrom="page">
                  <wp:posOffset>6732905</wp:posOffset>
                </wp:positionV>
                <wp:extent cx="4297680" cy="193675"/>
                <wp:effectExtent l="0" t="0" r="0" b="9525"/>
                <wp:wrapTight wrapText="bothSides">
                  <wp:wrapPolygon edited="0">
                    <wp:start x="128" y="0"/>
                    <wp:lineTo x="128" y="19830"/>
                    <wp:lineTo x="21319" y="19830"/>
                    <wp:lineTo x="21319" y="0"/>
                    <wp:lineTo x="128" y="0"/>
                  </wp:wrapPolygon>
                </wp:wrapTight>
                <wp:docPr id="163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14B342" w14:textId="77777777" w:rsidR="00F2478B" w:rsidRPr="00E52046" w:rsidRDefault="00F2478B" w:rsidP="00D353DD">
                            <w:pPr>
                              <w:pStyle w:val="Subtitle"/>
                            </w:pPr>
                            <w:r>
                              <w:t>Find your nearest motorcycle parking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4" type="#_x0000_t202" style="position:absolute;margin-left:424.8pt;margin-top:530.15pt;width:338.4pt;height:15.25pt;z-index:25165821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" o:allowincell="f" filled="f" stroked="f">
                <v:textbox inset=",0,,0">
                  <w:txbxContent>
                    <w:p w14:paraId="2514B342" w14:textId="77777777" w:rsidR="00F2478B" w:rsidRPr="00E52046" w:rsidRDefault="00F2478B" w:rsidP="00D353DD">
                      <w:pPr>
                        <w:pStyle w:val="Subtitle"/>
                      </w:pPr>
                      <w:r>
                        <w:t>Find your nearest motorcycle parking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16" behindDoc="0" locked="0" layoutInCell="0" allowOverlap="1" wp14:anchorId="796C35A7" wp14:editId="475346D2">
                <wp:simplePos x="0" y="0"/>
                <wp:positionH relativeFrom="page">
                  <wp:posOffset>5394960</wp:posOffset>
                </wp:positionH>
                <wp:positionV relativeFrom="page">
                  <wp:posOffset>6082030</wp:posOffset>
                </wp:positionV>
                <wp:extent cx="4297680" cy="574675"/>
                <wp:effectExtent l="0" t="0" r="0" b="9525"/>
                <wp:wrapTight wrapText="bothSides">
                  <wp:wrapPolygon edited="0">
                    <wp:start x="128" y="0"/>
                    <wp:lineTo x="128" y="21003"/>
                    <wp:lineTo x="21319" y="21003"/>
                    <wp:lineTo x="21319" y="0"/>
                    <wp:lineTo x="128" y="0"/>
                  </wp:wrapPolygon>
                </wp:wrapTight>
                <wp:docPr id="16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3FB8D93" w14:textId="77777777" w:rsidR="00F2478B" w:rsidRDefault="00F2478B" w:rsidP="00D353DD">
                            <w:pPr>
                              <w:pStyle w:val="Title"/>
                            </w:pPr>
                            <w:proofErr w:type="spellStart"/>
                            <w:r>
                              <w:t>Motoparking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5" type="#_x0000_t202" style="position:absolute;margin-left:424.8pt;margin-top:478.9pt;width:338.4pt;height:45.25pt;z-index:251658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" o:allowincell="f" filled="f" stroked="f">
                <v:textbox inset=",0,,0">
                  <w:txbxContent>
                    <w:p w14:paraId="43FB8D93" w14:textId="77777777" w:rsidR="00F2478B" w:rsidRDefault="00F2478B" w:rsidP="00D353DD">
                      <w:pPr>
                        <w:pStyle w:val="Title"/>
                      </w:pPr>
                      <w:proofErr w:type="spellStart"/>
                      <w:r>
                        <w:t>Motoparking</w:t>
                      </w:r>
                      <w:proofErr w:type="spellEnd"/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DC59B3">
        <w:br w:type="page"/>
      </w:r>
      <w:r w:rsidR="005F7A7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7398B451" wp14:editId="73D4F9EA">
                <wp:simplePos x="0" y="0"/>
                <wp:positionH relativeFrom="page">
                  <wp:posOffset>600075</wp:posOffset>
                </wp:positionH>
                <wp:positionV relativeFrom="page">
                  <wp:posOffset>2313305</wp:posOffset>
                </wp:positionV>
                <wp:extent cx="3829050" cy="4658995"/>
                <wp:effectExtent l="0" t="0" r="0" b="14605"/>
                <wp:wrapTight wrapText="bothSides">
                  <wp:wrapPolygon edited="0">
                    <wp:start x="143" y="0"/>
                    <wp:lineTo x="143" y="21550"/>
                    <wp:lineTo x="21349" y="21550"/>
                    <wp:lineTo x="21349" y="0"/>
                    <wp:lineTo x="143" y="0"/>
                  </wp:wrapPolygon>
                </wp:wrapTight>
                <wp:docPr id="122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4658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2906DA31" w14:textId="77777777" w:rsidR="00F2478B" w:rsidRDefault="00F2478B" w:rsidP="00D353DD">
                            <w:pPr>
                              <w:pStyle w:val="TOC2"/>
                            </w:pPr>
                            <w:r>
                              <w:t>Description of the problem</w:t>
                            </w:r>
                          </w:p>
                          <w:p w14:paraId="65E68667" w14:textId="77777777" w:rsidR="00F2478B" w:rsidRDefault="00F2478B" w:rsidP="00D353DD">
                            <w:pPr>
                              <w:pStyle w:val="TOC2"/>
                            </w:pPr>
                            <w:r>
                              <w:t>PAGE 3</w:t>
                            </w:r>
                          </w:p>
                          <w:p w14:paraId="594D9507" w14:textId="77777777" w:rsidR="00F2478B" w:rsidRDefault="00F2478B" w:rsidP="00D353DD">
                            <w:pPr>
                              <w:pStyle w:val="TOC2"/>
                            </w:pPr>
                          </w:p>
                          <w:p w14:paraId="105B194B" w14:textId="77777777" w:rsidR="00F2478B" w:rsidRDefault="00F2478B" w:rsidP="00D353DD">
                            <w:pPr>
                              <w:pStyle w:val="TOC2"/>
                            </w:pPr>
                            <w:r>
                              <w:t>Screenshots</w:t>
                            </w:r>
                          </w:p>
                          <w:p w14:paraId="1018579C" w14:textId="5E9B5B0A" w:rsidR="00DF1691" w:rsidRDefault="00F2478B" w:rsidP="00D353DD">
                            <w:pPr>
                              <w:pStyle w:val="TOC2"/>
                            </w:pPr>
                            <w:r>
                              <w:t xml:space="preserve">PAGE 4 </w:t>
                            </w:r>
                            <w:r w:rsidR="00DF1691">
                              <w:t>–</w:t>
                            </w:r>
                            <w:r>
                              <w:t xml:space="preserve"> 5</w:t>
                            </w:r>
                          </w:p>
                          <w:p w14:paraId="090073B7" w14:textId="77777777" w:rsidR="00DF1691" w:rsidRDefault="00DF1691" w:rsidP="00D353DD">
                            <w:pPr>
                              <w:pStyle w:val="TOC2"/>
                            </w:pPr>
                          </w:p>
                          <w:p w14:paraId="7163E83A" w14:textId="77777777" w:rsidR="00DF1691" w:rsidRDefault="00DF1691" w:rsidP="00D353DD">
                            <w:pPr>
                              <w:pStyle w:val="TOC2"/>
                            </w:pPr>
                            <w:r>
                              <w:t>Tablet Design</w:t>
                            </w:r>
                          </w:p>
                          <w:p w14:paraId="06ED43A7" w14:textId="121DDF89" w:rsidR="00F2478B" w:rsidRDefault="00DF1691" w:rsidP="00D353DD">
                            <w:pPr>
                              <w:pStyle w:val="TOC2"/>
                            </w:pPr>
                            <w:r>
                              <w:t>PAGE 6</w:t>
                            </w:r>
                            <w:r w:rsidR="00BF1555">
                              <w:t xml:space="preserve"> - 7</w:t>
                            </w:r>
                            <w:r w:rsidR="00F2478B">
                              <w:t xml:space="preserve"> </w:t>
                            </w:r>
                          </w:p>
                          <w:p w14:paraId="1F155434" w14:textId="77777777" w:rsidR="00BF1555" w:rsidRDefault="00BF1555" w:rsidP="00D353DD">
                            <w:pPr>
                              <w:pStyle w:val="TOC2"/>
                            </w:pPr>
                          </w:p>
                          <w:p w14:paraId="104C02AB" w14:textId="127D763F" w:rsidR="00BF1555" w:rsidRDefault="00BF1555" w:rsidP="00D353DD">
                            <w:pPr>
                              <w:pStyle w:val="TOC2"/>
                            </w:pPr>
                            <w:r>
                              <w:t>Rotate Screen</w:t>
                            </w:r>
                          </w:p>
                          <w:p w14:paraId="4F0F214D" w14:textId="68996CEA" w:rsidR="00BF1555" w:rsidRDefault="00BF1555" w:rsidP="00D353DD">
                            <w:pPr>
                              <w:pStyle w:val="TOC2"/>
                            </w:pPr>
                            <w:r>
                              <w:t>PAGE 8</w:t>
                            </w:r>
                          </w:p>
                          <w:p w14:paraId="722DF83F" w14:textId="77777777" w:rsidR="00BF1555" w:rsidRDefault="00BF1555" w:rsidP="00D353DD">
                            <w:pPr>
                              <w:pStyle w:val="TOC2"/>
                            </w:pPr>
                          </w:p>
                          <w:p w14:paraId="60F439BA" w14:textId="46654A5C" w:rsidR="00BF1555" w:rsidRDefault="00BF1555" w:rsidP="00D353DD">
                            <w:pPr>
                              <w:pStyle w:val="TOC2"/>
                            </w:pPr>
                            <w:r>
                              <w:t>Android Permissions</w:t>
                            </w:r>
                          </w:p>
                          <w:p w14:paraId="145783EB" w14:textId="694578EF" w:rsidR="00BF1555" w:rsidRDefault="00BF1555" w:rsidP="00D353DD">
                            <w:pPr>
                              <w:pStyle w:val="TOC2"/>
                            </w:pPr>
                            <w:r>
                              <w:t>PAGE 9</w:t>
                            </w:r>
                          </w:p>
                          <w:p w14:paraId="4BC2DB92" w14:textId="77777777" w:rsidR="005F7A72" w:rsidRDefault="005F7A72" w:rsidP="00D353DD">
                            <w:pPr>
                              <w:pStyle w:val="TOC2"/>
                            </w:pPr>
                          </w:p>
                          <w:p w14:paraId="0D6E4862" w14:textId="345665B9" w:rsidR="005F7A72" w:rsidRDefault="005F7A72" w:rsidP="00D353DD">
                            <w:pPr>
                              <w:pStyle w:val="TOC2"/>
                            </w:pPr>
                            <w:r>
                              <w:t>Content Provider</w:t>
                            </w:r>
                          </w:p>
                          <w:p w14:paraId="5ADB90FF" w14:textId="718930F0" w:rsidR="005F7A72" w:rsidRDefault="005F7A72" w:rsidP="00D353DD">
                            <w:pPr>
                              <w:pStyle w:val="TOC2"/>
                            </w:pPr>
                            <w:r>
                              <w:t>PAGE 10</w:t>
                            </w:r>
                          </w:p>
                          <w:p w14:paraId="36E28CD4" w14:textId="77777777" w:rsidR="00BF1555" w:rsidRDefault="00BF1555" w:rsidP="00D353DD">
                            <w:pPr>
                              <w:pStyle w:val="TOC2"/>
                            </w:pPr>
                          </w:p>
                          <w:p w14:paraId="2C417FF4" w14:textId="280AD264" w:rsidR="00BF1555" w:rsidRDefault="00BF1555" w:rsidP="00D353DD">
                            <w:pPr>
                              <w:pStyle w:val="TOC2"/>
                            </w:pPr>
                            <w:r>
                              <w:t>Intents</w:t>
                            </w:r>
                          </w:p>
                          <w:p w14:paraId="67D66C6F" w14:textId="27E7EC00" w:rsidR="00BF1555" w:rsidRDefault="00BF1555" w:rsidP="00D353DD">
                            <w:pPr>
                              <w:pStyle w:val="TOC2"/>
                            </w:pPr>
                            <w:r>
                              <w:t xml:space="preserve">PAGE </w:t>
                            </w:r>
                            <w:r w:rsidR="005F7A72">
                              <w:t>11</w:t>
                            </w:r>
                          </w:p>
                          <w:p w14:paraId="7AA85C40" w14:textId="77777777" w:rsidR="005F7A72" w:rsidRDefault="005F7A72" w:rsidP="00D353DD">
                            <w:pPr>
                              <w:pStyle w:val="TOC2"/>
                            </w:pPr>
                          </w:p>
                          <w:p w14:paraId="07559372" w14:textId="57D067AC" w:rsidR="005F7A72" w:rsidRDefault="005F7A72" w:rsidP="00D353DD">
                            <w:pPr>
                              <w:pStyle w:val="TOC2"/>
                            </w:pPr>
                            <w:r>
                              <w:t>The route</w:t>
                            </w:r>
                          </w:p>
                          <w:p w14:paraId="123D6174" w14:textId="712604BA" w:rsidR="005F7A72" w:rsidRPr="00795921" w:rsidRDefault="005F7A72" w:rsidP="00D353DD">
                            <w:pPr>
                              <w:pStyle w:val="TOC2"/>
                            </w:pPr>
                            <w:r>
                              <w:t>PAGE 12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36" type="#_x0000_t202" style="position:absolute;margin-left:47.25pt;margin-top:182.15pt;width:301.5pt;height:366.85pt;z-index:25165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" mv:complextextbox="1" filled="f" stroked="f">
                <v:textbox inset=",0,,0">
                  <w:txbxContent>
                    <w:p w14:paraId="2906DA31" w14:textId="77777777" w:rsidR="00F2478B" w:rsidRDefault="00F2478B" w:rsidP="00D353DD">
                      <w:pPr>
                        <w:pStyle w:val="TOC2"/>
                      </w:pPr>
                      <w:r>
                        <w:t>Description of the problem</w:t>
                      </w:r>
                    </w:p>
                    <w:p w14:paraId="65E68667" w14:textId="77777777" w:rsidR="00F2478B" w:rsidRDefault="00F2478B" w:rsidP="00D353DD">
                      <w:pPr>
                        <w:pStyle w:val="TOC2"/>
                      </w:pPr>
                      <w:r>
                        <w:t>PAGE 3</w:t>
                      </w:r>
                    </w:p>
                    <w:p w14:paraId="594D9507" w14:textId="77777777" w:rsidR="00F2478B" w:rsidRDefault="00F2478B" w:rsidP="00D353DD">
                      <w:pPr>
                        <w:pStyle w:val="TOC2"/>
                      </w:pPr>
                    </w:p>
                    <w:p w14:paraId="105B194B" w14:textId="77777777" w:rsidR="00F2478B" w:rsidRDefault="00F2478B" w:rsidP="00D353DD">
                      <w:pPr>
                        <w:pStyle w:val="TOC2"/>
                      </w:pPr>
                      <w:r>
                        <w:t>Screenshots</w:t>
                      </w:r>
                    </w:p>
                    <w:p w14:paraId="1018579C" w14:textId="5E9B5B0A" w:rsidR="00DF1691" w:rsidRDefault="00F2478B" w:rsidP="00D353DD">
                      <w:pPr>
                        <w:pStyle w:val="TOC2"/>
                      </w:pPr>
                      <w:r>
                        <w:t xml:space="preserve">PAGE 4 </w:t>
                      </w:r>
                      <w:r w:rsidR="00DF1691">
                        <w:t>–</w:t>
                      </w:r>
                      <w:r>
                        <w:t xml:space="preserve"> 5</w:t>
                      </w:r>
                    </w:p>
                    <w:p w14:paraId="090073B7" w14:textId="77777777" w:rsidR="00DF1691" w:rsidRDefault="00DF1691" w:rsidP="00D353DD">
                      <w:pPr>
                        <w:pStyle w:val="TOC2"/>
                      </w:pPr>
                    </w:p>
                    <w:p w14:paraId="7163E83A" w14:textId="77777777" w:rsidR="00DF1691" w:rsidRDefault="00DF1691" w:rsidP="00D353DD">
                      <w:pPr>
                        <w:pStyle w:val="TOC2"/>
                      </w:pPr>
                      <w:r>
                        <w:t>Tablet Design</w:t>
                      </w:r>
                    </w:p>
                    <w:p w14:paraId="06ED43A7" w14:textId="121DDF89" w:rsidR="00F2478B" w:rsidRDefault="00DF1691" w:rsidP="00D353DD">
                      <w:pPr>
                        <w:pStyle w:val="TOC2"/>
                      </w:pPr>
                      <w:r>
                        <w:t>PAGE 6</w:t>
                      </w:r>
                      <w:r w:rsidR="00BF1555">
                        <w:t xml:space="preserve"> - 7</w:t>
                      </w:r>
                      <w:r w:rsidR="00F2478B">
                        <w:t xml:space="preserve"> </w:t>
                      </w:r>
                    </w:p>
                    <w:p w14:paraId="1F155434" w14:textId="77777777" w:rsidR="00BF1555" w:rsidRDefault="00BF1555" w:rsidP="00D353DD">
                      <w:pPr>
                        <w:pStyle w:val="TOC2"/>
                      </w:pPr>
                    </w:p>
                    <w:p w14:paraId="104C02AB" w14:textId="127D763F" w:rsidR="00BF1555" w:rsidRDefault="00BF1555" w:rsidP="00D353DD">
                      <w:pPr>
                        <w:pStyle w:val="TOC2"/>
                      </w:pPr>
                      <w:r>
                        <w:t>Rotate Screen</w:t>
                      </w:r>
                    </w:p>
                    <w:p w14:paraId="4F0F214D" w14:textId="68996CEA" w:rsidR="00BF1555" w:rsidRDefault="00BF1555" w:rsidP="00D353DD">
                      <w:pPr>
                        <w:pStyle w:val="TOC2"/>
                      </w:pPr>
                      <w:r>
                        <w:t>PAGE 8</w:t>
                      </w:r>
                    </w:p>
                    <w:p w14:paraId="722DF83F" w14:textId="77777777" w:rsidR="00BF1555" w:rsidRDefault="00BF1555" w:rsidP="00D353DD">
                      <w:pPr>
                        <w:pStyle w:val="TOC2"/>
                      </w:pPr>
                    </w:p>
                    <w:p w14:paraId="60F439BA" w14:textId="46654A5C" w:rsidR="00BF1555" w:rsidRDefault="00BF1555" w:rsidP="00D353DD">
                      <w:pPr>
                        <w:pStyle w:val="TOC2"/>
                      </w:pPr>
                      <w:r>
                        <w:t>Android Permissions</w:t>
                      </w:r>
                    </w:p>
                    <w:p w14:paraId="145783EB" w14:textId="694578EF" w:rsidR="00BF1555" w:rsidRDefault="00BF1555" w:rsidP="00D353DD">
                      <w:pPr>
                        <w:pStyle w:val="TOC2"/>
                      </w:pPr>
                      <w:r>
                        <w:t>PAGE 9</w:t>
                      </w:r>
                    </w:p>
                    <w:p w14:paraId="4BC2DB92" w14:textId="77777777" w:rsidR="005F7A72" w:rsidRDefault="005F7A72" w:rsidP="00D353DD">
                      <w:pPr>
                        <w:pStyle w:val="TOC2"/>
                      </w:pPr>
                    </w:p>
                    <w:p w14:paraId="0D6E4862" w14:textId="345665B9" w:rsidR="005F7A72" w:rsidRDefault="005F7A72" w:rsidP="00D353DD">
                      <w:pPr>
                        <w:pStyle w:val="TOC2"/>
                      </w:pPr>
                      <w:r>
                        <w:t>Content Provider</w:t>
                      </w:r>
                    </w:p>
                    <w:p w14:paraId="5ADB90FF" w14:textId="718930F0" w:rsidR="005F7A72" w:rsidRDefault="005F7A72" w:rsidP="00D353DD">
                      <w:pPr>
                        <w:pStyle w:val="TOC2"/>
                      </w:pPr>
                      <w:r>
                        <w:t>PAGE 10</w:t>
                      </w:r>
                    </w:p>
                    <w:p w14:paraId="36E28CD4" w14:textId="77777777" w:rsidR="00BF1555" w:rsidRDefault="00BF1555" w:rsidP="00D353DD">
                      <w:pPr>
                        <w:pStyle w:val="TOC2"/>
                      </w:pPr>
                    </w:p>
                    <w:p w14:paraId="2C417FF4" w14:textId="280AD264" w:rsidR="00BF1555" w:rsidRDefault="00BF1555" w:rsidP="00D353DD">
                      <w:pPr>
                        <w:pStyle w:val="TOC2"/>
                      </w:pPr>
                      <w:r>
                        <w:t>Intents</w:t>
                      </w:r>
                    </w:p>
                    <w:p w14:paraId="67D66C6F" w14:textId="27E7EC00" w:rsidR="00BF1555" w:rsidRDefault="00BF1555" w:rsidP="00D353DD">
                      <w:pPr>
                        <w:pStyle w:val="TOC2"/>
                      </w:pPr>
                      <w:r>
                        <w:t xml:space="preserve">PAGE </w:t>
                      </w:r>
                      <w:r w:rsidR="005F7A72">
                        <w:t>11</w:t>
                      </w:r>
                    </w:p>
                    <w:p w14:paraId="7AA85C40" w14:textId="77777777" w:rsidR="005F7A72" w:rsidRDefault="005F7A72" w:rsidP="00D353DD">
                      <w:pPr>
                        <w:pStyle w:val="TOC2"/>
                      </w:pPr>
                    </w:p>
                    <w:p w14:paraId="07559372" w14:textId="57D067AC" w:rsidR="005F7A72" w:rsidRDefault="005F7A72" w:rsidP="00D353DD">
                      <w:pPr>
                        <w:pStyle w:val="TOC2"/>
                      </w:pPr>
                      <w:r>
                        <w:t>The route</w:t>
                      </w:r>
                    </w:p>
                    <w:p w14:paraId="123D6174" w14:textId="712604BA" w:rsidR="005F7A72" w:rsidRPr="00795921" w:rsidRDefault="005F7A72" w:rsidP="00D353DD">
                      <w:pPr>
                        <w:pStyle w:val="TOC2"/>
                      </w:pPr>
                      <w:r>
                        <w:t>PAGE 12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786AC8">
        <w:rPr>
          <w:noProof/>
        </w:rPr>
        <mc:AlternateContent>
          <mc:Choice Requires="wps">
            <w:drawing>
              <wp:anchor distT="0" distB="0" distL="114300" distR="114300" simplePos="0" relativeHeight="251666499" behindDoc="0" locked="0" layoutInCell="1" allowOverlap="1" wp14:anchorId="60D0C991" wp14:editId="44D1B35D">
                <wp:simplePos x="0" y="0"/>
                <wp:positionH relativeFrom="page">
                  <wp:posOffset>5918200</wp:posOffset>
                </wp:positionH>
                <wp:positionV relativeFrom="page">
                  <wp:posOffset>6206490</wp:posOffset>
                </wp:positionV>
                <wp:extent cx="3710305" cy="765810"/>
                <wp:effectExtent l="0" t="0" r="0" b="0"/>
                <wp:wrapThrough wrapText="bothSides">
                  <wp:wrapPolygon edited="0">
                    <wp:start x="148" y="0"/>
                    <wp:lineTo x="148" y="20776"/>
                    <wp:lineTo x="21293" y="20776"/>
                    <wp:lineTo x="21293" y="0"/>
                    <wp:lineTo x="148" y="0"/>
                  </wp:wrapPolygon>
                </wp:wrapThrough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0305" cy="765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DB31038" w14:textId="77777777" w:rsidR="00F2478B" w:rsidRDefault="00F2478B">
                            <w:pPr>
                              <w:rPr>
                                <w:noProof/>
                              </w:rPr>
                            </w:pPr>
                            <w:proofErr w:type="spellStart"/>
                            <w:r w:rsidRPr="00786AC8">
                              <w:t>Motoparking</w:t>
                            </w:r>
                            <w:proofErr w:type="spellEnd"/>
                            <w:r w:rsidRPr="00786AC8">
                              <w:t xml:space="preserve"> users can upload their parking site, details of parking and parking data sharing in social networks, </w:t>
                            </w:r>
                            <w:proofErr w:type="spellStart"/>
                            <w:r w:rsidRPr="00786AC8">
                              <w:t>whatsapp</w:t>
                            </w:r>
                            <w:proofErr w:type="spellEnd"/>
                            <w:r w:rsidRPr="00786AC8">
                              <w:t>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4" o:spid="_x0000_s1037" type="#_x0000_t202" style="position:absolute;margin-left:466pt;margin-top:488.7pt;width:292.15pt;height:60.3pt;z-index:2516664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" mv:complextextbox="1" filled="f" stroked="f">
                <v:textbox>
                  <w:txbxContent>
                    <w:p w14:paraId="1DB31038" w14:textId="77777777" w:rsidR="00F2478B" w:rsidRDefault="00F2478B">
                      <w:pPr>
                        <w:rPr>
                          <w:noProof/>
                        </w:rPr>
                      </w:pPr>
                      <w:proofErr w:type="spellStart"/>
                      <w:r w:rsidRPr="00786AC8">
                        <w:t>Motoparking</w:t>
                      </w:r>
                      <w:proofErr w:type="spellEnd"/>
                      <w:r w:rsidRPr="00786AC8">
                        <w:t xml:space="preserve"> users can upload their parking site, details of parking and parking data sharing in social networks, </w:t>
                      </w:r>
                      <w:proofErr w:type="spellStart"/>
                      <w:r w:rsidRPr="00786AC8">
                        <w:t>whatsapp</w:t>
                      </w:r>
                      <w:proofErr w:type="spellEnd"/>
                      <w:r w:rsidRPr="00786AC8">
                        <w:t>, etc.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1560B6">
        <w:rPr>
          <w:noProof/>
        </w:rPr>
        <mc:AlternateContent>
          <mc:Choice Requires="wps">
            <w:drawing>
              <wp:anchor distT="0" distB="0" distL="114300" distR="114300" simplePos="0" relativeHeight="251664451" behindDoc="0" locked="0" layoutInCell="1" allowOverlap="1" wp14:anchorId="3BDAE202" wp14:editId="571D3DCB">
                <wp:simplePos x="0" y="0"/>
                <wp:positionH relativeFrom="page">
                  <wp:posOffset>5905500</wp:posOffset>
                </wp:positionH>
                <wp:positionV relativeFrom="page">
                  <wp:posOffset>1502410</wp:posOffset>
                </wp:positionV>
                <wp:extent cx="3749040" cy="3628390"/>
                <wp:effectExtent l="0" t="0" r="0" b="3810"/>
                <wp:wrapThrough wrapText="bothSides">
                  <wp:wrapPolygon edited="0">
                    <wp:start x="146" y="0"/>
                    <wp:lineTo x="146" y="21471"/>
                    <wp:lineTo x="21220" y="21471"/>
                    <wp:lineTo x="21220" y="0"/>
                    <wp:lineTo x="146" y="0"/>
                  </wp:wrapPolygon>
                </wp:wrapThrough>
                <wp:docPr id="183" name="Text Box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3628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A397759" w14:textId="77777777" w:rsidR="00F2478B" w:rsidRDefault="00F2478B" w:rsidP="001560B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>Currently, in Bogota, many motorcyclists unknown motorcycle parking that are free, or that handle a low rate for motorcycle. Finding a parking providing service for motorcycle often complicated and if we find we do not know what kind of treatment given to the bikes in place.</w:t>
                            </w:r>
                          </w:p>
                          <w:p w14:paraId="59A453CB" w14:textId="77777777" w:rsidR="00F2478B" w:rsidRDefault="00F2478B" w:rsidP="001560B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</w:p>
                          <w:p w14:paraId="102F7102" w14:textId="77777777" w:rsidR="00F2478B" w:rsidRDefault="00F2478B" w:rsidP="001560B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Motoparking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born as a solution for motorcyclists are located in Bogota, displaying information about parking lots that are free for motorbikes. It is designed for higher versions of Android 4.0.</w:t>
                            </w:r>
                          </w:p>
                          <w:p w14:paraId="070F208A" w14:textId="77777777" w:rsidR="00F2478B" w:rsidRDefault="00F2478B" w:rsidP="001560B6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</w:p>
                          <w:p w14:paraId="6A5FF432" w14:textId="77777777" w:rsidR="00F2478B" w:rsidRPr="008263B6" w:rsidRDefault="00F2478B" w:rsidP="00D2397A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The application displays the closest to the current position of the user </w:t>
                            </w:r>
                            <w:proofErr w:type="gramStart"/>
                            <w:r>
                              <w:rPr>
                                <w:rFonts w:ascii="Helvetica Neue" w:hAnsi="Helvetica Neue" w:cs="Helvetica Neue"/>
                              </w:rPr>
                              <w:t>parking,</w:t>
                            </w:r>
                            <w:proofErr w:type="gram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we can filter by price (free, fixed). Besides, the detail of the parking we can see a photograph, managed prices, hours of operation and star rating.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3" o:spid="_x0000_s1038" type="#_x0000_t202" style="position:absolute;margin-left:465pt;margin-top:118.3pt;width:295.2pt;height:285.7pt;z-index:2516644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" mv:complextextbox="1" filled="f" stroked="f">
                <v:textbox>
                  <w:txbxContent>
                    <w:p w14:paraId="0A397759" w14:textId="77777777" w:rsidR="00F2478B" w:rsidRDefault="00F2478B" w:rsidP="001560B6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>Currently, in Bogota, many motorcyclists unknown motorcycle parking that are free, or that handle a low rate for motorcycle. Finding a parking providing service for motorcycle often complicated and if we find we do not know what kind of treatment given to the bikes in place.</w:t>
                      </w:r>
                    </w:p>
                    <w:p w14:paraId="59A453CB" w14:textId="77777777" w:rsidR="00F2478B" w:rsidRDefault="00F2478B" w:rsidP="001560B6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</w:p>
                    <w:p w14:paraId="102F7102" w14:textId="77777777" w:rsidR="00F2478B" w:rsidRDefault="00F2478B" w:rsidP="001560B6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Motoparking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 xml:space="preserve"> born as a solution for motorcyclists are located in Bogota, displaying information about parking lots that are free for motorbikes. It is designed for higher versions of Android 4.0.</w:t>
                      </w:r>
                    </w:p>
                    <w:p w14:paraId="070F208A" w14:textId="77777777" w:rsidR="00F2478B" w:rsidRDefault="00F2478B" w:rsidP="001560B6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</w:p>
                    <w:p w14:paraId="6A5FF432" w14:textId="77777777" w:rsidR="00F2478B" w:rsidRPr="008263B6" w:rsidRDefault="00F2478B" w:rsidP="00D2397A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 xml:space="preserve">The application displays the closest to the current position of the user </w:t>
                      </w:r>
                      <w:proofErr w:type="gramStart"/>
                      <w:r>
                        <w:rPr>
                          <w:rFonts w:ascii="Helvetica Neue" w:hAnsi="Helvetica Neue" w:cs="Helvetica Neue"/>
                        </w:rPr>
                        <w:t>parking,</w:t>
                      </w:r>
                      <w:proofErr w:type="gramEnd"/>
                      <w:r>
                        <w:rPr>
                          <w:rFonts w:ascii="Helvetica Neue" w:hAnsi="Helvetica Neue" w:cs="Helvetica Neue"/>
                        </w:rPr>
                        <w:t xml:space="preserve"> we can filter by price (free, fixed). Besides, the detail of the parking we can see a photograph, managed prices, hours of operation and star rating.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1E52C8">
        <w:rPr>
          <w:noProof/>
        </w:rPr>
        <mc:AlternateContent>
          <mc:Choice Requires="wps">
            <w:drawing>
              <wp:anchor distT="0" distB="0" distL="114300" distR="114300" simplePos="0" relativeHeight="251660355" behindDoc="0" locked="0" layoutInCell="1" allowOverlap="1" wp14:anchorId="17D87123" wp14:editId="6578FDC4">
                <wp:simplePos x="0" y="0"/>
                <wp:positionH relativeFrom="page">
                  <wp:posOffset>5537835</wp:posOffset>
                </wp:positionH>
                <wp:positionV relativeFrom="page">
                  <wp:posOffset>1181100</wp:posOffset>
                </wp:positionV>
                <wp:extent cx="300355" cy="196215"/>
                <wp:effectExtent l="279400" t="127000" r="4445" b="6985"/>
                <wp:wrapNone/>
                <wp:docPr id="116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2B796F" w14:textId="77777777" w:rsidR="00F2478B" w:rsidRPr="00A6576D" w:rsidRDefault="00F2478B" w:rsidP="001E52C8">
                            <w:pPr>
                              <w:pStyle w:val="Heading3"/>
                              <w:spacing w:after="0"/>
                            </w:pPr>
                            <w:r>
                              <w:sym w:font="Wingdings" w:char="F028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039" type="#_x0000_t202" style="position:absolute;margin-left:436.05pt;margin-top:93pt;width:23.65pt;height:15.45pt;z-index:2516603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" filled="f" stroked="f">
                <v:textbox inset=",0,,0">
                  <w:txbxContent>
                    <w:p w14:paraId="6F2B796F" w14:textId="77777777" w:rsidR="00F2478B" w:rsidRPr="00A6576D" w:rsidRDefault="00F2478B" w:rsidP="001E52C8">
                      <w:pPr>
                        <w:pStyle w:val="Heading3"/>
                        <w:spacing w:after="0"/>
                      </w:pPr>
                      <w:r>
                        <w:sym w:font="Wingdings" w:char="F028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E52C8">
        <w:rPr>
          <w:noProof/>
        </w:rPr>
        <mc:AlternateContent>
          <mc:Choice Requires="wps">
            <w:drawing>
              <wp:anchor distT="0" distB="0" distL="114300" distR="114300" simplePos="0" relativeHeight="251661379" behindDoc="0" locked="0" layoutInCell="1" allowOverlap="1" wp14:anchorId="6DAC2EED" wp14:editId="01913B6E">
                <wp:simplePos x="0" y="0"/>
                <wp:positionH relativeFrom="page">
                  <wp:posOffset>5561965</wp:posOffset>
                </wp:positionH>
                <wp:positionV relativeFrom="page">
                  <wp:posOffset>5928360</wp:posOffset>
                </wp:positionV>
                <wp:extent cx="300355" cy="196215"/>
                <wp:effectExtent l="279400" t="127000" r="4445" b="6985"/>
                <wp:wrapNone/>
                <wp:docPr id="118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E23090" w14:textId="77777777" w:rsidR="00F2478B" w:rsidRPr="00A6576D" w:rsidRDefault="00F2478B" w:rsidP="001E52C8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040" type="#_x0000_t202" style="position:absolute;margin-left:437.95pt;margin-top:466.8pt;width:23.65pt;height:15.45pt;z-index:2516613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" filled="f" stroked="f">
                <v:textbox inset=",0,,0">
                  <w:txbxContent>
                    <w:p w14:paraId="74E23090" w14:textId="77777777" w:rsidR="00F2478B" w:rsidRPr="00A6576D" w:rsidRDefault="00F2478B" w:rsidP="001E52C8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BA18BDB" wp14:editId="3B540223">
                <wp:simplePos x="0" y="0"/>
                <wp:positionH relativeFrom="page">
                  <wp:posOffset>600075</wp:posOffset>
                </wp:positionH>
                <wp:positionV relativeFrom="page">
                  <wp:posOffset>6805295</wp:posOffset>
                </wp:positionV>
                <wp:extent cx="3829050" cy="436880"/>
                <wp:effectExtent l="0" t="0" r="0" b="20320"/>
                <wp:wrapNone/>
                <wp:docPr id="160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436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D0BDDFA" w14:textId="20E2C525" w:rsidR="00F2478B" w:rsidRPr="00A6576D" w:rsidRDefault="00BF1555" w:rsidP="00D353DD">
                            <w:pPr>
                              <w:pStyle w:val="Tagline"/>
                            </w:pPr>
                            <w:r>
                              <w:t>PACKAGE NAME: COM.ACKTOS.MOTOPARKING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41" type="#_x0000_t202" style="position:absolute;margin-left:47.25pt;margin-top:535.85pt;width:301.5pt;height:34.4pt;z-index:25165824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" filled="f" stroked="f">
                <v:textbox inset=",0,,0">
                  <w:txbxContent>
                    <w:p w14:paraId="2D0BDDFA" w14:textId="20E2C525" w:rsidR="00F2478B" w:rsidRPr="00A6576D" w:rsidRDefault="00BF1555" w:rsidP="00D353DD">
                      <w:pPr>
                        <w:pStyle w:val="Tagline"/>
                      </w:pPr>
                      <w:r>
                        <w:t>PACKAGE NAME: COM.ACKTOS.MOTOPARKING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6" behindDoc="0" locked="0" layoutInCell="1" allowOverlap="1" wp14:anchorId="0B0C1965" wp14:editId="10FE2336">
                <wp:simplePos x="0" y="0"/>
                <wp:positionH relativeFrom="page">
                  <wp:posOffset>1746250</wp:posOffset>
                </wp:positionH>
                <wp:positionV relativeFrom="page">
                  <wp:posOffset>421640</wp:posOffset>
                </wp:positionV>
                <wp:extent cx="1536065" cy="201295"/>
                <wp:effectExtent l="0" t="0" r="0" b="1905"/>
                <wp:wrapNone/>
                <wp:docPr id="127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065" cy="201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7B85AB6" w14:textId="00997C54" w:rsidR="00F2478B" w:rsidRDefault="00DF1691" w:rsidP="00D353DD">
                            <w:pPr>
                              <w:pStyle w:val="Date"/>
                            </w:pPr>
                            <w:r>
                              <w:t>2015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" o:spid="_x0000_s1042" type="#_x0000_t202" style="position:absolute;margin-left:137.5pt;margin-top:33.2pt;width:120.95pt;height:15.85pt;z-index:25165822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" filled="f" stroked="f">
                <v:textbox inset=",0,,0">
                  <w:txbxContent>
                    <w:p w14:paraId="77B85AB6" w14:textId="00997C54" w:rsidR="00F2478B" w:rsidRDefault="00DF1691" w:rsidP="00D353DD">
                      <w:pPr>
                        <w:pStyle w:val="Date"/>
                      </w:pPr>
                      <w:r>
                        <w:t>2015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7" behindDoc="0" locked="0" layoutInCell="1" allowOverlap="1" wp14:anchorId="584A5DE5" wp14:editId="7357A107">
                <wp:simplePos x="0" y="0"/>
                <wp:positionH relativeFrom="page">
                  <wp:posOffset>1746250</wp:posOffset>
                </wp:positionH>
                <wp:positionV relativeFrom="page">
                  <wp:posOffset>574040</wp:posOffset>
                </wp:positionV>
                <wp:extent cx="1536065" cy="384175"/>
                <wp:effectExtent l="0" t="0" r="0" b="22225"/>
                <wp:wrapNone/>
                <wp:docPr id="126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065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094B2E3" w14:textId="03C97209" w:rsidR="00F2478B" w:rsidRDefault="00DF1691" w:rsidP="00D353DD">
                            <w:pPr>
                              <w:pStyle w:val="Date-Large"/>
                            </w:pPr>
                            <w:r>
                              <w:t>April 30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043" type="#_x0000_t202" style="position:absolute;margin-left:137.5pt;margin-top:45.2pt;width:120.95pt;height:30.25pt;z-index:2516582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" filled="f" stroked="f">
                <v:textbox inset=",0,,0">
                  <w:txbxContent>
                    <w:p w14:paraId="3094B2E3" w14:textId="03C97209" w:rsidR="00F2478B" w:rsidRDefault="00DF1691" w:rsidP="00D353DD">
                      <w:pPr>
                        <w:pStyle w:val="Date-Large"/>
                      </w:pPr>
                      <w:r>
                        <w:t>April 30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31" behindDoc="0" locked="0" layoutInCell="1" allowOverlap="1" wp14:anchorId="198D1256" wp14:editId="54053459">
                <wp:simplePos x="0" y="0"/>
                <wp:positionH relativeFrom="page">
                  <wp:posOffset>5863590</wp:posOffset>
                </wp:positionH>
                <wp:positionV relativeFrom="page">
                  <wp:posOffset>1181100</wp:posOffset>
                </wp:positionV>
                <wp:extent cx="3829050" cy="262255"/>
                <wp:effectExtent l="0" t="0" r="0" b="17145"/>
                <wp:wrapNone/>
                <wp:docPr id="125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AC6E3CD" w14:textId="77777777" w:rsidR="00F2478B" w:rsidRPr="00E52046" w:rsidRDefault="00F2478B" w:rsidP="00D353DD">
                            <w:pPr>
                              <w:pStyle w:val="Heading3"/>
                            </w:pPr>
                            <w:r>
                              <w:t>Motorcycle parking’s are free?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44" type="#_x0000_t202" style="position:absolute;margin-left:461.7pt;margin-top:93pt;width:301.5pt;height:20.65pt;z-index:2516582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" filled="f" stroked="f">
                <v:textbox inset=",0,,0">
                  <w:txbxContent>
                    <w:p w14:paraId="2AC6E3CD" w14:textId="77777777" w:rsidR="00F2478B" w:rsidRPr="00E52046" w:rsidRDefault="00F2478B" w:rsidP="00D353DD">
                      <w:pPr>
                        <w:pStyle w:val="Heading3"/>
                      </w:pPr>
                      <w:r>
                        <w:t>Motorcycle parking’s are free?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36" behindDoc="0" locked="0" layoutInCell="1" allowOverlap="1" wp14:anchorId="66B622A1" wp14:editId="452BAF30">
                <wp:simplePos x="0" y="0"/>
                <wp:positionH relativeFrom="page">
                  <wp:posOffset>5863590</wp:posOffset>
                </wp:positionH>
                <wp:positionV relativeFrom="page">
                  <wp:posOffset>5928360</wp:posOffset>
                </wp:positionV>
                <wp:extent cx="3829050" cy="262255"/>
                <wp:effectExtent l="0" t="0" r="0" b="17145"/>
                <wp:wrapNone/>
                <wp:docPr id="123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656F8B9" w14:textId="77777777" w:rsidR="00F2478B" w:rsidRPr="00E52046" w:rsidRDefault="00F2478B" w:rsidP="00D353DD">
                            <w:pPr>
                              <w:pStyle w:val="Heading3"/>
                            </w:pPr>
                            <w:r>
                              <w:t>Upload my parking and share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45" type="#_x0000_t202" style="position:absolute;margin-left:461.7pt;margin-top:466.8pt;width:301.5pt;height:20.65pt;z-index:2516582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" filled="f" stroked="f">
                <v:textbox inset=",0,,0">
                  <w:txbxContent>
                    <w:p w14:paraId="7656F8B9" w14:textId="77777777" w:rsidR="00F2478B" w:rsidRPr="00E52046" w:rsidRDefault="00F2478B" w:rsidP="00D353DD">
                      <w:pPr>
                        <w:pStyle w:val="Heading3"/>
                      </w:pPr>
                      <w:r>
                        <w:t>Upload my parking and share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7E098A6" wp14:editId="7E4D1655">
                <wp:simplePos x="0" y="0"/>
                <wp:positionH relativeFrom="page">
                  <wp:posOffset>600075</wp:posOffset>
                </wp:positionH>
                <wp:positionV relativeFrom="page">
                  <wp:posOffset>6639560</wp:posOffset>
                </wp:positionV>
                <wp:extent cx="3829050" cy="0"/>
                <wp:effectExtent l="15875" t="10160" r="28575" b="27940"/>
                <wp:wrapNone/>
                <wp:docPr id="121" name="Lin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290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9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25pt,522.8pt" to="348.75pt,52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" strokecolor="#39c [3215]" strokeweight="1pt">
                <v:shadow opacity="22938f" mv:blur="38100f" offset="0,2pt"/>
                <w10:wrap anchorx="page" anchory="page"/>
              </v:lin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E5EA8CC" wp14:editId="407E85EE">
                <wp:simplePos x="0" y="0"/>
                <wp:positionH relativeFrom="page">
                  <wp:posOffset>599440</wp:posOffset>
                </wp:positionH>
                <wp:positionV relativeFrom="page">
                  <wp:posOffset>1849120</wp:posOffset>
                </wp:positionV>
                <wp:extent cx="3829050" cy="0"/>
                <wp:effectExtent l="15240" t="7620" r="29210" b="30480"/>
                <wp:wrapNone/>
                <wp:docPr id="120" name="Lin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290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7" o:spid="_x0000_s1026" style="position:absolute;z-index:25165824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2pt,145.6pt" to="348.7pt,145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" strokecolor="#39c [3215]" strokeweight="1pt">
                <v:shadow opacity="22938f" mv:blur="38100f" offset="0,2pt"/>
                <w10:wrap anchorx="page" anchory="page"/>
              </v:lin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0E4E3FC" wp14:editId="07099CB8">
                <wp:simplePos x="0" y="0"/>
                <wp:positionH relativeFrom="page">
                  <wp:posOffset>599440</wp:posOffset>
                </wp:positionH>
                <wp:positionV relativeFrom="page">
                  <wp:posOffset>1510030</wp:posOffset>
                </wp:positionV>
                <wp:extent cx="3829050" cy="339090"/>
                <wp:effectExtent l="0" t="0" r="0" b="16510"/>
                <wp:wrapNone/>
                <wp:docPr id="119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339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6A797A" w14:textId="6F519112" w:rsidR="00F2478B" w:rsidRPr="00A6576D" w:rsidRDefault="00DF1691" w:rsidP="00D353DD">
                            <w:pPr>
                              <w:pStyle w:val="TOCHeading"/>
                            </w:pPr>
                            <w:r>
                              <w:t>CONTENT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46" type="#_x0000_t202" style="position:absolute;margin-left:47.2pt;margin-top:118.9pt;width:301.5pt;height:26.7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" filled="f" stroked="f">
                <v:textbox inset=",0,,0">
                  <w:txbxContent>
                    <w:p w14:paraId="266A797A" w14:textId="6F519112" w:rsidR="00F2478B" w:rsidRPr="00A6576D" w:rsidRDefault="00DF1691" w:rsidP="00D353DD">
                      <w:pPr>
                        <w:pStyle w:val="TOCHeading"/>
                      </w:pPr>
                      <w:r>
                        <w:t>CONTENT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35" behindDoc="0" locked="0" layoutInCell="1" allowOverlap="1" wp14:anchorId="5E55F1E6" wp14:editId="222DF5EC">
                <wp:simplePos x="0" y="0"/>
                <wp:positionH relativeFrom="page">
                  <wp:posOffset>5394960</wp:posOffset>
                </wp:positionH>
                <wp:positionV relativeFrom="page">
                  <wp:posOffset>5340350</wp:posOffset>
                </wp:positionV>
                <wp:extent cx="4309110" cy="347345"/>
                <wp:effectExtent l="0" t="0" r="8890" b="8255"/>
                <wp:wrapNone/>
                <wp:docPr id="113" name="Rectangl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09110" cy="34734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08DF1EE" w14:textId="77777777" w:rsidR="00F2478B" w:rsidRPr="00E52046" w:rsidRDefault="00F2478B" w:rsidP="00D353DD">
                            <w:pPr>
                              <w:pStyle w:val="Heading2"/>
                            </w:pPr>
                            <w:r>
                              <w:t>ADDITIONAL</w:t>
                            </w:r>
                          </w:p>
                        </w:txbxContent>
                      </wps:txbx>
                      <wps:bodyPr rot="0" vert="horz" wrap="square" lIns="91440" tIns="73152" rIns="9144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5" o:spid="_x0000_s1047" style="position:absolute;margin-left:424.8pt;margin-top:420.5pt;width:339.3pt;height:27.35pt;z-index:2516582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" fillcolor="#39c [3215]" stroked="f" strokecolor="#4a7ebb" strokeweight="1.5pt">
                <v:shadow opacity="22938f" mv:blur="38100f" offset="0,2pt"/>
                <v:textbox inset=",5.76pt,,5.76pt">
                  <w:txbxContent>
                    <w:p w14:paraId="608DF1EE" w14:textId="77777777" w:rsidR="00F2478B" w:rsidRPr="00E52046" w:rsidRDefault="00F2478B" w:rsidP="00D353DD">
                      <w:pPr>
                        <w:pStyle w:val="Heading2"/>
                      </w:pPr>
                      <w:r>
                        <w:t>ADDITIONAL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30" behindDoc="0" locked="0" layoutInCell="1" allowOverlap="1" wp14:anchorId="584031C1" wp14:editId="31C19CD8">
                <wp:simplePos x="0" y="0"/>
                <wp:positionH relativeFrom="page">
                  <wp:posOffset>365760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4445" r="3810" b="3810"/>
                <wp:wrapNone/>
                <wp:docPr id="111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A4353D" w14:textId="77777777" w:rsidR="00F2478B" w:rsidRDefault="00F2478B" w:rsidP="00D353DD">
                            <w:pPr>
                              <w:pStyle w:val="Page-Left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1048" type="#_x0000_t202" style="position:absolute;margin-left:28.8pt;margin-top:27.35pt;width:27.9pt;height:12.35pt;z-index:25165823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" filled="f" stroked="f">
                <v:textbox inset="0,0,0,0">
                  <w:txbxContent>
                    <w:p w14:paraId="2DA4353D" w14:textId="77777777" w:rsidR="00F2478B" w:rsidRDefault="00F2478B" w:rsidP="00D353DD">
                      <w:pPr>
                        <w:pStyle w:val="Page-Left"/>
                      </w:pPr>
                      <w: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9" behindDoc="0" locked="0" layoutInCell="1" allowOverlap="1" wp14:anchorId="6BAADB3D" wp14:editId="14A9AC06">
                <wp:simplePos x="0" y="0"/>
                <wp:positionH relativeFrom="page">
                  <wp:posOffset>9338310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0" r="1270" b="20955"/>
                <wp:wrapNone/>
                <wp:docPr id="110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0DB3F89" w14:textId="77777777" w:rsidR="00F2478B" w:rsidRDefault="00F2478B" w:rsidP="00D353DD">
                            <w:pPr>
                              <w:pStyle w:val="Page-Right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049" type="#_x0000_t202" style="position:absolute;margin-left:735.3pt;margin-top:27.35pt;width:27.9pt;height:12.35pt;z-index:25165822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" filled="f" stroked="f">
                <v:textbox inset="0,0,0,0">
                  <w:txbxContent>
                    <w:p w14:paraId="50DB3F89" w14:textId="77777777" w:rsidR="00F2478B" w:rsidRDefault="00F2478B" w:rsidP="00D353DD">
                      <w:pPr>
                        <w:pStyle w:val="Page-Right"/>
                      </w:pPr>
                      <w: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8" behindDoc="0" locked="0" layoutInCell="1" allowOverlap="1" wp14:anchorId="4C391535" wp14:editId="44EF607B">
                <wp:simplePos x="0" y="0"/>
                <wp:positionH relativeFrom="page">
                  <wp:posOffset>5394960</wp:posOffset>
                </wp:positionH>
                <wp:positionV relativeFrom="page">
                  <wp:posOffset>548640</wp:posOffset>
                </wp:positionV>
                <wp:extent cx="4309110" cy="347345"/>
                <wp:effectExtent l="0" t="0" r="8890" b="8255"/>
                <wp:wrapNone/>
                <wp:docPr id="109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09110" cy="34734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5632591" w14:textId="77777777" w:rsidR="00F2478B" w:rsidRPr="00E52046" w:rsidRDefault="00F2478B" w:rsidP="00D353DD">
                            <w:pPr>
                              <w:pStyle w:val="Heading2"/>
                            </w:pPr>
                            <w:r>
                              <w:t>THE PROBLEM</w:t>
                            </w:r>
                          </w:p>
                        </w:txbxContent>
                      </wps:txbx>
                      <wps:bodyPr rot="0" vert="horz" wrap="square" lIns="91440" tIns="73152" rIns="9144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7" o:spid="_x0000_s1050" style="position:absolute;margin-left:424.8pt;margin-top:43.2pt;width:339.3pt;height:27.35pt;z-index:2516582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" fillcolor="#39c [3215]" stroked="f" strokecolor="#4a7ebb" strokeweight="1.5pt">
                <v:shadow opacity="22938f" mv:blur="38100f" offset="0,2pt"/>
                <v:textbox inset=",5.76pt,,5.76pt">
                  <w:txbxContent>
                    <w:p w14:paraId="45632591" w14:textId="77777777" w:rsidR="00F2478B" w:rsidRPr="00E52046" w:rsidRDefault="00F2478B" w:rsidP="00D353DD">
                      <w:pPr>
                        <w:pStyle w:val="Heading2"/>
                      </w:pPr>
                      <w:r>
                        <w:t>THE PROBLEM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25" behindDoc="0" locked="0" layoutInCell="1" allowOverlap="1" wp14:anchorId="2E551A70" wp14:editId="11E406AB">
                <wp:simplePos x="0" y="0"/>
                <wp:positionH relativeFrom="page">
                  <wp:posOffset>1746250</wp:posOffset>
                </wp:positionH>
                <wp:positionV relativeFrom="page">
                  <wp:posOffset>369570</wp:posOffset>
                </wp:positionV>
                <wp:extent cx="1536700" cy="612140"/>
                <wp:effectExtent l="6350" t="1270" r="6350" b="0"/>
                <wp:wrapTight wrapText="bothSides">
                  <wp:wrapPolygon edited="0">
                    <wp:start x="-134" y="-336"/>
                    <wp:lineTo x="-134" y="21264"/>
                    <wp:lineTo x="21734" y="21264"/>
                    <wp:lineTo x="21734" y="-336"/>
                    <wp:lineTo x="-134" y="-336"/>
                  </wp:wrapPolygon>
                </wp:wrapTight>
                <wp:docPr id="107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6700" cy="6121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137.5pt;margin-top:29.1pt;width:121pt;height:48.2pt;z-index:25165822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" fillcolor="#39c [3215]" stroked="f" strokecolor="#4a7ebb" strokeweight="1.5pt">
                <v:shadow opacity="22938f" mv:blur="38100f" offset="0,2pt"/>
                <v:textbox inset=",7.2pt,,7.2pt"/>
                <w10:wrap type="tight" anchorx="page" anchory="page"/>
              </v:rect>
            </w:pict>
          </mc:Fallback>
        </mc:AlternateContent>
      </w:r>
      <w:r w:rsidR="00DC59B3">
        <w:br w:type="page"/>
      </w:r>
      <w:r w:rsidR="00663B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95" behindDoc="0" locked="0" layoutInCell="1" allowOverlap="1" wp14:anchorId="73E088A3" wp14:editId="61D82CEA">
                <wp:simplePos x="0" y="0"/>
                <wp:positionH relativeFrom="page">
                  <wp:posOffset>6593205</wp:posOffset>
                </wp:positionH>
                <wp:positionV relativeFrom="page">
                  <wp:posOffset>4964430</wp:posOffset>
                </wp:positionV>
                <wp:extent cx="2386330" cy="594360"/>
                <wp:effectExtent l="0" t="0" r="0" b="15240"/>
                <wp:wrapTight wrapText="bothSides">
                  <wp:wrapPolygon edited="0">
                    <wp:start x="230" y="0"/>
                    <wp:lineTo x="230" y="21231"/>
                    <wp:lineTo x="21152" y="21231"/>
                    <wp:lineTo x="21152" y="0"/>
                    <wp:lineTo x="230" y="0"/>
                  </wp:wrapPolygon>
                </wp:wrapTight>
                <wp:docPr id="211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633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186A8BC0" w14:textId="3D400891" w:rsidR="00F2478B" w:rsidRDefault="00F2478B" w:rsidP="00423D3D">
                            <w:pPr>
                              <w:pStyle w:val="BodyText"/>
                            </w:pPr>
                            <w:r>
                              <w:t>The user can add her own parking begin with the location.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1" o:spid="_x0000_s1051" type="#_x0000_t202" style="position:absolute;margin-left:519.15pt;margin-top:390.9pt;width:187.9pt;height:46.8pt;z-index:2516961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" mv:complextextbox="1" filled="f" stroked="f">
                <v:textbox inset=",0,,0">
                  <w:txbxContent>
                    <w:p w14:paraId="186A8BC0" w14:textId="3D400891" w:rsidR="00F2478B" w:rsidRDefault="00F2478B" w:rsidP="00423D3D">
                      <w:pPr>
                        <w:pStyle w:val="BodyText"/>
                      </w:pPr>
                      <w:r>
                        <w:t>The user can add her own parking begin with the location.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663B65">
        <w:rPr>
          <w:noProof/>
        </w:rPr>
        <mc:AlternateContent>
          <mc:Choice Requires="wps">
            <w:drawing>
              <wp:anchor distT="0" distB="0" distL="114300" distR="114300" simplePos="0" relativeHeight="251698243" behindDoc="0" locked="0" layoutInCell="1" allowOverlap="1" wp14:anchorId="3CCA24BA" wp14:editId="3E11AC02">
                <wp:simplePos x="0" y="0"/>
                <wp:positionH relativeFrom="page">
                  <wp:posOffset>6561455</wp:posOffset>
                </wp:positionH>
                <wp:positionV relativeFrom="page">
                  <wp:posOffset>6350000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215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42E40BA" w14:textId="4700AAA8" w:rsidR="00F2478B" w:rsidRDefault="00F2478B" w:rsidP="00663B65">
                            <w:pPr>
                              <w:pStyle w:val="BodyText"/>
                            </w:pPr>
                            <w:r>
                              <w:t>Add the parking details, price, schedule, prices and main image.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516.65pt;margin-top:500pt;width:206.7pt;height:46.8pt;z-index:2516982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" mv:complextextbox="1" filled="f" stroked="f">
                <v:textbox inset=",0,,0">
                  <w:txbxContent>
                    <w:p w14:paraId="442E40BA" w14:textId="4700AAA8" w:rsidR="00F2478B" w:rsidRDefault="00F2478B" w:rsidP="00663B65">
                      <w:pPr>
                        <w:pStyle w:val="BodyText"/>
                      </w:pPr>
                      <w:r>
                        <w:t>Add the parking details, price, schedule, prices and main image.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423D3D">
        <w:rPr>
          <w:noProof/>
        </w:rPr>
        <mc:AlternateContent>
          <mc:Choice Requires="wps">
            <w:drawing>
              <wp:anchor distT="0" distB="0" distL="114300" distR="114300" simplePos="0" relativeHeight="251694147" behindDoc="0" locked="0" layoutInCell="1" allowOverlap="1" wp14:anchorId="5571C04B" wp14:editId="4819A9BE">
                <wp:simplePos x="0" y="0"/>
                <wp:positionH relativeFrom="page">
                  <wp:posOffset>6588125</wp:posOffset>
                </wp:positionH>
                <wp:positionV relativeFrom="page">
                  <wp:posOffset>3585210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209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960DEDB" w14:textId="1B91B29F" w:rsidR="00F2478B" w:rsidRDefault="00F2478B" w:rsidP="00423D3D">
                            <w:pPr>
                              <w:pStyle w:val="BodyText"/>
                            </w:pPr>
                            <w:r>
                              <w:t xml:space="preserve">Can share parking details in social networks, </w:t>
                            </w:r>
                            <w:proofErr w:type="spellStart"/>
                            <w:r>
                              <w:t>whatsapp</w:t>
                            </w:r>
                            <w:proofErr w:type="spellEnd"/>
                            <w:r>
                              <w:t>, etc.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518.75pt;margin-top:282.3pt;width:206.7pt;height:46.8pt;z-index:2516941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" mv:complextextbox="1" filled="f" stroked="f">
                <v:textbox inset=",0,,0">
                  <w:txbxContent>
                    <w:p w14:paraId="3960DEDB" w14:textId="1B91B29F" w:rsidR="00F2478B" w:rsidRDefault="00F2478B" w:rsidP="00423D3D">
                      <w:pPr>
                        <w:pStyle w:val="BodyText"/>
                      </w:pPr>
                      <w:r>
                        <w:t xml:space="preserve">Can share parking details in social networks, </w:t>
                      </w:r>
                      <w:proofErr w:type="spellStart"/>
                      <w:r>
                        <w:t>whatsapp</w:t>
                      </w:r>
                      <w:proofErr w:type="spellEnd"/>
                      <w:r>
                        <w:t>, etc.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423D3D">
        <w:rPr>
          <w:noProof/>
        </w:rPr>
        <mc:AlternateContent>
          <mc:Choice Requires="wps">
            <w:drawing>
              <wp:anchor distT="0" distB="0" distL="114300" distR="114300" simplePos="0" relativeHeight="251692099" behindDoc="0" locked="0" layoutInCell="1" allowOverlap="1" wp14:anchorId="58278EB4" wp14:editId="216E09F8">
                <wp:simplePos x="0" y="0"/>
                <wp:positionH relativeFrom="page">
                  <wp:posOffset>6588125</wp:posOffset>
                </wp:positionH>
                <wp:positionV relativeFrom="page">
                  <wp:posOffset>2225675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207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4FAC98D" w14:textId="158129C4" w:rsidR="00F2478B" w:rsidRDefault="00F2478B" w:rsidP="00423D3D">
                            <w:pPr>
                              <w:pStyle w:val="BodyText"/>
                            </w:pPr>
                            <w:r>
                              <w:t xml:space="preserve">The user can post </w:t>
                            </w:r>
                            <w:proofErr w:type="gramStart"/>
                            <w:r>
                              <w:t>her own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calification</w:t>
                            </w:r>
                            <w:proofErr w:type="spellEnd"/>
                            <w:r>
                              <w:t xml:space="preserve"> and comment about this parking.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518.75pt;margin-top:175.25pt;width:206.7pt;height:46.8pt;z-index:2516920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" mv:complextextbox="1" filled="f" stroked="f">
                <v:textbox inset=",0,,0">
                  <w:txbxContent>
                    <w:p w14:paraId="34FAC98D" w14:textId="158129C4" w:rsidR="00F2478B" w:rsidRDefault="00F2478B" w:rsidP="00423D3D">
                      <w:pPr>
                        <w:pStyle w:val="BodyText"/>
                      </w:pPr>
                      <w:r>
                        <w:t xml:space="preserve">The user can post </w:t>
                      </w:r>
                      <w:proofErr w:type="gramStart"/>
                      <w:r>
                        <w:t>her own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calification</w:t>
                      </w:r>
                      <w:proofErr w:type="spellEnd"/>
                      <w:r>
                        <w:t xml:space="preserve"> and comment about this parking.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423D3D">
        <w:rPr>
          <w:noProof/>
        </w:rPr>
        <mc:AlternateContent>
          <mc:Choice Requires="wps">
            <w:drawing>
              <wp:anchor distT="0" distB="0" distL="114300" distR="114300" simplePos="0" relativeHeight="251690051" behindDoc="0" locked="0" layoutInCell="1" allowOverlap="1" wp14:anchorId="42E2BEA5" wp14:editId="1E8F0FD1">
                <wp:simplePos x="0" y="0"/>
                <wp:positionH relativeFrom="page">
                  <wp:posOffset>6588125</wp:posOffset>
                </wp:positionH>
                <wp:positionV relativeFrom="page">
                  <wp:posOffset>850900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205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3456958" w14:textId="25E304C1" w:rsidR="00F2478B" w:rsidRDefault="00F2478B" w:rsidP="00423D3D">
                            <w:pPr>
                              <w:pStyle w:val="BodyText"/>
                            </w:pPr>
                            <w:r>
                              <w:t>The user can view comments and calcifications for other users about this parking.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518.75pt;margin-top:67pt;width:206.7pt;height:46.8pt;z-index:2516900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" mv:complextextbox="1" filled="f" stroked="f">
                <v:textbox inset=",0,,0">
                  <w:txbxContent>
                    <w:p w14:paraId="03456958" w14:textId="25E304C1" w:rsidR="00F2478B" w:rsidRDefault="00F2478B" w:rsidP="00423D3D">
                      <w:pPr>
                        <w:pStyle w:val="BodyText"/>
                      </w:pPr>
                      <w:r>
                        <w:t>The user can view comments and calcifications for other users about this parking.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423D3D" w:rsidRPr="00423D3D">
        <w:rPr>
          <w:noProof/>
        </w:rPr>
        <w:drawing>
          <wp:anchor distT="0" distB="0" distL="118745" distR="118745" simplePos="0" relativeHeight="251686979" behindDoc="0" locked="0" layoutInCell="1" allowOverlap="1" wp14:anchorId="356F67A2" wp14:editId="0DE78181">
            <wp:simplePos x="0" y="0"/>
            <wp:positionH relativeFrom="page">
              <wp:posOffset>5424170</wp:posOffset>
            </wp:positionH>
            <wp:positionV relativeFrom="page">
              <wp:posOffset>6047740</wp:posOffset>
            </wp:positionV>
            <wp:extent cx="656590" cy="1096010"/>
            <wp:effectExtent l="0" t="0" r="3810" b="300990"/>
            <wp:wrapTight wrapText="bothSides">
              <wp:wrapPolygon edited="0">
                <wp:start x="0" y="0"/>
                <wp:lineTo x="0" y="27031"/>
                <wp:lineTo x="20890" y="27031"/>
                <wp:lineTo x="20890" y="0"/>
                <wp:lineTo x="0" y="0"/>
              </wp:wrapPolygon>
            </wp:wrapTight>
            <wp:docPr id="203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80" descr="::cat 2 images:CB004437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" cy="10960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 w:rsidRPr="00423D3D">
        <w:rPr>
          <w:noProof/>
        </w:rPr>
        <w:drawing>
          <wp:anchor distT="0" distB="0" distL="118745" distR="118745" simplePos="0" relativeHeight="251685955" behindDoc="0" locked="0" layoutInCell="1" allowOverlap="1" wp14:anchorId="055FE891" wp14:editId="4B69A6B7">
            <wp:simplePos x="0" y="0"/>
            <wp:positionH relativeFrom="page">
              <wp:posOffset>5429250</wp:posOffset>
            </wp:positionH>
            <wp:positionV relativeFrom="page">
              <wp:posOffset>4673600</wp:posOffset>
            </wp:positionV>
            <wp:extent cx="657225" cy="1097280"/>
            <wp:effectExtent l="0" t="0" r="3175" b="299720"/>
            <wp:wrapTight wrapText="bothSides">
              <wp:wrapPolygon edited="0">
                <wp:start x="0" y="0"/>
                <wp:lineTo x="0" y="27000"/>
                <wp:lineTo x="20870" y="27000"/>
                <wp:lineTo x="20870" y="0"/>
                <wp:lineTo x="0" y="0"/>
              </wp:wrapPolygon>
            </wp:wrapTight>
            <wp:docPr id="202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79" descr="::cat 2 images:42-1554122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09728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D3D" w:rsidRPr="00423D3D">
        <w:rPr>
          <w:noProof/>
        </w:rPr>
        <w:drawing>
          <wp:anchor distT="0" distB="0" distL="118745" distR="118745" simplePos="0" relativeHeight="251684931" behindDoc="0" locked="0" layoutInCell="1" allowOverlap="1" wp14:anchorId="2F2DA27B" wp14:editId="04BF2706">
            <wp:simplePos x="0" y="0"/>
            <wp:positionH relativeFrom="page">
              <wp:posOffset>5424805</wp:posOffset>
            </wp:positionH>
            <wp:positionV relativeFrom="page">
              <wp:posOffset>3295650</wp:posOffset>
            </wp:positionV>
            <wp:extent cx="655320" cy="1092835"/>
            <wp:effectExtent l="0" t="0" r="5080" b="304165"/>
            <wp:wrapTight wrapText="bothSides">
              <wp:wrapPolygon edited="0">
                <wp:start x="0" y="0"/>
                <wp:lineTo x="0" y="27110"/>
                <wp:lineTo x="20930" y="27110"/>
                <wp:lineTo x="20930" y="0"/>
                <wp:lineTo x="0" y="0"/>
              </wp:wrapPolygon>
            </wp:wrapTight>
            <wp:docPr id="201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8" descr="::cat 2 images:42-1724742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09283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 w:rsidRPr="00423D3D">
        <w:rPr>
          <w:noProof/>
        </w:rPr>
        <w:drawing>
          <wp:anchor distT="0" distB="0" distL="118745" distR="118745" simplePos="0" relativeHeight="251688003" behindDoc="0" locked="0" layoutInCell="1" allowOverlap="1" wp14:anchorId="3448B898" wp14:editId="64DE6786">
            <wp:simplePos x="0" y="0"/>
            <wp:positionH relativeFrom="page">
              <wp:posOffset>5426710</wp:posOffset>
            </wp:positionH>
            <wp:positionV relativeFrom="page">
              <wp:posOffset>1924050</wp:posOffset>
            </wp:positionV>
            <wp:extent cx="651510" cy="1087755"/>
            <wp:effectExtent l="0" t="0" r="8890" b="309245"/>
            <wp:wrapTight wrapText="bothSides">
              <wp:wrapPolygon edited="0">
                <wp:start x="0" y="0"/>
                <wp:lineTo x="0" y="27236"/>
                <wp:lineTo x="21053" y="27236"/>
                <wp:lineTo x="21053" y="0"/>
                <wp:lineTo x="0" y="0"/>
              </wp:wrapPolygon>
            </wp:wrapTight>
            <wp:docPr id="204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82" descr="::cat 2 images:42-1786119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108775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 w:rsidRPr="00423D3D">
        <w:rPr>
          <w:noProof/>
        </w:rPr>
        <w:drawing>
          <wp:anchor distT="0" distB="0" distL="118745" distR="118745" simplePos="0" relativeHeight="251683907" behindDoc="0" locked="0" layoutInCell="1" allowOverlap="1" wp14:anchorId="43366462" wp14:editId="18B5E23D">
            <wp:simplePos x="0" y="0"/>
            <wp:positionH relativeFrom="page">
              <wp:posOffset>5422265</wp:posOffset>
            </wp:positionH>
            <wp:positionV relativeFrom="page">
              <wp:posOffset>548640</wp:posOffset>
            </wp:positionV>
            <wp:extent cx="654050" cy="1091565"/>
            <wp:effectExtent l="0" t="0" r="6350" b="305435"/>
            <wp:wrapTight wrapText="bothSides">
              <wp:wrapPolygon edited="0">
                <wp:start x="0" y="0"/>
                <wp:lineTo x="0" y="27141"/>
                <wp:lineTo x="20971" y="27141"/>
                <wp:lineTo x="20971" y="0"/>
                <wp:lineTo x="0" y="0"/>
              </wp:wrapPolygon>
            </wp:wrapTight>
            <wp:docPr id="200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76" descr="::cat 2 images:CB03967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" cy="109156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D3D" w:rsidRPr="00423D3D">
        <w:rPr>
          <w:noProof/>
        </w:rPr>
        <mc:AlternateContent>
          <mc:Choice Requires="wps">
            <w:drawing>
              <wp:anchor distT="0" distB="0" distL="114300" distR="114300" simplePos="0" relativeHeight="251682883" behindDoc="0" locked="0" layoutInCell="1" allowOverlap="1" wp14:anchorId="14B50173" wp14:editId="58BE3372">
                <wp:simplePos x="0" y="0"/>
                <wp:positionH relativeFrom="page">
                  <wp:posOffset>6561455</wp:posOffset>
                </wp:positionH>
                <wp:positionV relativeFrom="page">
                  <wp:posOffset>636270</wp:posOffset>
                </wp:positionV>
                <wp:extent cx="2636520" cy="199390"/>
                <wp:effectExtent l="0" t="0" r="0" b="3810"/>
                <wp:wrapNone/>
                <wp:docPr id="199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969E13C" w14:textId="47DCBFF4" w:rsidR="00F2478B" w:rsidRPr="00795921" w:rsidRDefault="00F2478B" w:rsidP="00423D3D">
                            <w:pPr>
                              <w:pStyle w:val="Heading5"/>
                            </w:pPr>
                            <w:r>
                              <w:t>Rating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" o:spid="_x0000_s1056" type="#_x0000_t202" style="position:absolute;margin-left:516.65pt;margin-top:50.1pt;width:207.6pt;height:15.7pt;z-index:2516828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" filled="f" stroked="f">
                <v:textbox inset=",0,,0">
                  <w:txbxContent>
                    <w:p w14:paraId="1969E13C" w14:textId="47DCBFF4" w:rsidR="00F2478B" w:rsidRPr="00795921" w:rsidRDefault="00F2478B" w:rsidP="00423D3D">
                      <w:pPr>
                        <w:pStyle w:val="Heading5"/>
                      </w:pPr>
                      <w:r>
                        <w:t>Rating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3D3D" w:rsidRPr="00423D3D">
        <w:rPr>
          <w:noProof/>
        </w:rPr>
        <mc:AlternateContent>
          <mc:Choice Requires="wps">
            <w:drawing>
              <wp:anchor distT="0" distB="0" distL="114300" distR="114300" simplePos="0" relativeHeight="251679811" behindDoc="0" locked="0" layoutInCell="1" allowOverlap="1" wp14:anchorId="09F1E3CA" wp14:editId="6907AE13">
                <wp:simplePos x="0" y="0"/>
                <wp:positionH relativeFrom="page">
                  <wp:posOffset>6561455</wp:posOffset>
                </wp:positionH>
                <wp:positionV relativeFrom="page">
                  <wp:posOffset>2011045</wp:posOffset>
                </wp:positionV>
                <wp:extent cx="2636520" cy="199390"/>
                <wp:effectExtent l="0" t="0" r="0" b="3810"/>
                <wp:wrapNone/>
                <wp:docPr id="196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5308DE6" w14:textId="66ADEFA2" w:rsidR="00F2478B" w:rsidRPr="00795921" w:rsidRDefault="00F2478B" w:rsidP="00423D3D">
                            <w:pPr>
                              <w:pStyle w:val="Heading5"/>
                            </w:pPr>
                            <w:proofErr w:type="spellStart"/>
                            <w:r>
                              <w:t>Calification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5" o:spid="_x0000_s1057" type="#_x0000_t202" style="position:absolute;margin-left:516.65pt;margin-top:158.35pt;width:207.6pt;height:15.7pt;z-index:2516798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" filled="f" stroked="f">
                <v:textbox inset=",0,,0">
                  <w:txbxContent>
                    <w:p w14:paraId="05308DE6" w14:textId="66ADEFA2" w:rsidR="00F2478B" w:rsidRPr="00795921" w:rsidRDefault="00F2478B" w:rsidP="00423D3D">
                      <w:pPr>
                        <w:pStyle w:val="Heading5"/>
                      </w:pPr>
                      <w:proofErr w:type="spellStart"/>
                      <w:r>
                        <w:t>Calification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3D3D" w:rsidRPr="00423D3D">
        <w:rPr>
          <w:noProof/>
        </w:rPr>
        <mc:AlternateContent>
          <mc:Choice Requires="wps">
            <w:drawing>
              <wp:anchor distT="0" distB="0" distL="114300" distR="114300" simplePos="0" relativeHeight="251676739" behindDoc="0" locked="0" layoutInCell="1" allowOverlap="1" wp14:anchorId="19B7ACA2" wp14:editId="37A90BEB">
                <wp:simplePos x="0" y="0"/>
                <wp:positionH relativeFrom="page">
                  <wp:posOffset>6561455</wp:posOffset>
                </wp:positionH>
                <wp:positionV relativeFrom="page">
                  <wp:posOffset>3385820</wp:posOffset>
                </wp:positionV>
                <wp:extent cx="2636520" cy="199390"/>
                <wp:effectExtent l="0" t="0" r="0" b="3810"/>
                <wp:wrapNone/>
                <wp:docPr id="193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1163219" w14:textId="6B3B0950" w:rsidR="00F2478B" w:rsidRPr="00795921" w:rsidRDefault="00F2478B" w:rsidP="00423D3D">
                            <w:pPr>
                              <w:pStyle w:val="Heading5"/>
                            </w:pPr>
                            <w:r>
                              <w:t>Share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9" o:spid="_x0000_s1058" type="#_x0000_t202" style="position:absolute;margin-left:516.65pt;margin-top:266.6pt;width:207.6pt;height:15.7pt;z-index:2516767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" filled="f" stroked="f">
                <v:textbox inset=",0,,0">
                  <w:txbxContent>
                    <w:p w14:paraId="41163219" w14:textId="6B3B0950" w:rsidR="00F2478B" w:rsidRPr="00795921" w:rsidRDefault="00F2478B" w:rsidP="00423D3D">
                      <w:pPr>
                        <w:pStyle w:val="Heading5"/>
                      </w:pPr>
                      <w:r>
                        <w:t>Share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3D3D" w:rsidRPr="00423D3D">
        <w:rPr>
          <w:noProof/>
        </w:rPr>
        <mc:AlternateContent>
          <mc:Choice Requires="wps">
            <w:drawing>
              <wp:anchor distT="0" distB="0" distL="114300" distR="114300" simplePos="0" relativeHeight="251673667" behindDoc="0" locked="0" layoutInCell="1" allowOverlap="1" wp14:anchorId="159C71C2" wp14:editId="37F38CB9">
                <wp:simplePos x="0" y="0"/>
                <wp:positionH relativeFrom="page">
                  <wp:posOffset>6561455</wp:posOffset>
                </wp:positionH>
                <wp:positionV relativeFrom="page">
                  <wp:posOffset>4749800</wp:posOffset>
                </wp:positionV>
                <wp:extent cx="2636520" cy="199390"/>
                <wp:effectExtent l="0" t="0" r="0" b="3810"/>
                <wp:wrapNone/>
                <wp:docPr id="190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248191D" w14:textId="156A714C" w:rsidR="00F2478B" w:rsidRPr="00795921" w:rsidRDefault="00F2478B" w:rsidP="00423D3D">
                            <w:pPr>
                              <w:pStyle w:val="Heading5"/>
                            </w:pPr>
                            <w:r>
                              <w:t>Add my parking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3" o:spid="_x0000_s1059" type="#_x0000_t202" style="position:absolute;margin-left:516.65pt;margin-top:374pt;width:207.6pt;height:15.7pt;z-index:2516736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" filled="f" stroked="f">
                <v:textbox inset=",0,,0">
                  <w:txbxContent>
                    <w:p w14:paraId="2248191D" w14:textId="156A714C" w:rsidR="00F2478B" w:rsidRPr="00795921" w:rsidRDefault="00F2478B" w:rsidP="00423D3D">
                      <w:pPr>
                        <w:pStyle w:val="Heading5"/>
                      </w:pPr>
                      <w:r>
                        <w:t>Add my parking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3D3D" w:rsidRPr="00423D3D">
        <w:rPr>
          <w:noProof/>
        </w:rPr>
        <mc:AlternateContent>
          <mc:Choice Requires="wps">
            <w:drawing>
              <wp:anchor distT="0" distB="0" distL="114300" distR="114300" simplePos="0" relativeHeight="251668547" behindDoc="0" locked="0" layoutInCell="1" allowOverlap="1" wp14:anchorId="72F4AB46" wp14:editId="31C64116">
                <wp:simplePos x="0" y="0"/>
                <wp:positionH relativeFrom="page">
                  <wp:posOffset>6561455</wp:posOffset>
                </wp:positionH>
                <wp:positionV relativeFrom="page">
                  <wp:posOffset>6135370</wp:posOffset>
                </wp:positionV>
                <wp:extent cx="2636520" cy="199390"/>
                <wp:effectExtent l="0" t="0" r="0" b="3810"/>
                <wp:wrapNone/>
                <wp:docPr id="185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A3E5DD2" w14:textId="1DBBA90F" w:rsidR="00F2478B" w:rsidRPr="00795921" w:rsidRDefault="00F2478B" w:rsidP="00423D3D">
                            <w:pPr>
                              <w:pStyle w:val="Heading5"/>
                            </w:pPr>
                            <w:r>
                              <w:t>Add details parking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" o:spid="_x0000_s1060" type="#_x0000_t202" style="position:absolute;margin-left:516.65pt;margin-top:483.1pt;width:207.6pt;height:15.7pt;z-index:2516685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" filled="f" stroked="f">
                <v:textbox inset=",0,,0">
                  <w:txbxContent>
                    <w:p w14:paraId="3A3E5DD2" w14:textId="1DBBA90F" w:rsidR="00F2478B" w:rsidRPr="00795921" w:rsidRDefault="00F2478B" w:rsidP="00423D3D">
                      <w:pPr>
                        <w:pStyle w:val="Heading5"/>
                      </w:pPr>
                      <w:r>
                        <w:t>Add details parking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3D3D">
        <w:rPr>
          <w:noProof/>
        </w:rPr>
        <w:drawing>
          <wp:anchor distT="0" distB="0" distL="118745" distR="118745" simplePos="0" relativeHeight="251658304" behindDoc="0" locked="0" layoutInCell="1" allowOverlap="1" wp14:anchorId="69527C10" wp14:editId="1C6E4EBA">
            <wp:simplePos x="0" y="0"/>
            <wp:positionH relativeFrom="page">
              <wp:posOffset>780415</wp:posOffset>
            </wp:positionH>
            <wp:positionV relativeFrom="page">
              <wp:posOffset>6047740</wp:posOffset>
            </wp:positionV>
            <wp:extent cx="656590" cy="1096010"/>
            <wp:effectExtent l="0" t="0" r="3810" b="300990"/>
            <wp:wrapTight wrapText="bothSides">
              <wp:wrapPolygon edited="0">
                <wp:start x="0" y="0"/>
                <wp:lineTo x="0" y="27031"/>
                <wp:lineTo x="20890" y="27031"/>
                <wp:lineTo x="20890" y="0"/>
                <wp:lineTo x="0" y="0"/>
              </wp:wrapPolygon>
            </wp:wrapTight>
            <wp:docPr id="175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80" descr="::cat 2 images:CB00443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" cy="10960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>
        <w:rPr>
          <w:noProof/>
        </w:rPr>
        <w:drawing>
          <wp:anchor distT="0" distB="0" distL="118745" distR="118745" simplePos="0" relativeHeight="251658303" behindDoc="0" locked="0" layoutInCell="1" allowOverlap="1" wp14:anchorId="4ECEF209" wp14:editId="74283382">
            <wp:simplePos x="0" y="0"/>
            <wp:positionH relativeFrom="page">
              <wp:posOffset>785495</wp:posOffset>
            </wp:positionH>
            <wp:positionV relativeFrom="page">
              <wp:posOffset>4673600</wp:posOffset>
            </wp:positionV>
            <wp:extent cx="657225" cy="1097280"/>
            <wp:effectExtent l="0" t="0" r="3175" b="299720"/>
            <wp:wrapTight wrapText="bothSides">
              <wp:wrapPolygon edited="0">
                <wp:start x="0" y="0"/>
                <wp:lineTo x="0" y="27000"/>
                <wp:lineTo x="20870" y="27000"/>
                <wp:lineTo x="20870" y="0"/>
                <wp:lineTo x="0" y="0"/>
              </wp:wrapPolygon>
            </wp:wrapTight>
            <wp:docPr id="174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79" descr="::cat 2 images:42-1554122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1097280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3D3D">
        <w:rPr>
          <w:noProof/>
        </w:rPr>
        <w:drawing>
          <wp:anchor distT="0" distB="0" distL="118745" distR="118745" simplePos="0" relativeHeight="251658302" behindDoc="0" locked="0" layoutInCell="1" allowOverlap="1" wp14:anchorId="454D062D" wp14:editId="36F2C13E">
            <wp:simplePos x="0" y="0"/>
            <wp:positionH relativeFrom="page">
              <wp:posOffset>781050</wp:posOffset>
            </wp:positionH>
            <wp:positionV relativeFrom="page">
              <wp:posOffset>3295829</wp:posOffset>
            </wp:positionV>
            <wp:extent cx="655320" cy="1093112"/>
            <wp:effectExtent l="0" t="0" r="5080" b="304165"/>
            <wp:wrapTight wrapText="bothSides">
              <wp:wrapPolygon edited="0">
                <wp:start x="0" y="0"/>
                <wp:lineTo x="0" y="27110"/>
                <wp:lineTo x="20930" y="27110"/>
                <wp:lineTo x="20930" y="0"/>
                <wp:lineTo x="0" y="0"/>
              </wp:wrapPolygon>
            </wp:wrapTight>
            <wp:docPr id="173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78" descr="::cat 2 images:42-1724742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093112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>
        <w:rPr>
          <w:noProof/>
        </w:rPr>
        <w:drawing>
          <wp:anchor distT="0" distB="0" distL="118745" distR="118745" simplePos="0" relativeHeight="251658305" behindDoc="0" locked="0" layoutInCell="1" allowOverlap="1" wp14:anchorId="19EC39A6" wp14:editId="166C4BC8">
            <wp:simplePos x="0" y="0"/>
            <wp:positionH relativeFrom="page">
              <wp:posOffset>782955</wp:posOffset>
            </wp:positionH>
            <wp:positionV relativeFrom="page">
              <wp:posOffset>1924050</wp:posOffset>
            </wp:positionV>
            <wp:extent cx="651510" cy="1087755"/>
            <wp:effectExtent l="0" t="0" r="8890" b="309245"/>
            <wp:wrapTight wrapText="bothSides">
              <wp:wrapPolygon edited="0">
                <wp:start x="0" y="0"/>
                <wp:lineTo x="0" y="27236"/>
                <wp:lineTo x="21053" y="27236"/>
                <wp:lineTo x="21053" y="0"/>
                <wp:lineTo x="0" y="0"/>
              </wp:wrapPolygon>
            </wp:wrapTight>
            <wp:docPr id="172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82" descr="::cat 2 images:42-1786119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" cy="108775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D3D">
        <w:rPr>
          <w:noProof/>
        </w:rPr>
        <w:drawing>
          <wp:anchor distT="0" distB="0" distL="118745" distR="118745" simplePos="0" relativeHeight="251658301" behindDoc="0" locked="0" layoutInCell="1" allowOverlap="1" wp14:anchorId="53A3ED27" wp14:editId="52CDE588">
            <wp:simplePos x="0" y="0"/>
            <wp:positionH relativeFrom="page">
              <wp:posOffset>778510</wp:posOffset>
            </wp:positionH>
            <wp:positionV relativeFrom="page">
              <wp:posOffset>548640</wp:posOffset>
            </wp:positionV>
            <wp:extent cx="654050" cy="1091565"/>
            <wp:effectExtent l="0" t="0" r="6350" b="305435"/>
            <wp:wrapTight wrapText="bothSides">
              <wp:wrapPolygon edited="0">
                <wp:start x="0" y="0"/>
                <wp:lineTo x="0" y="27141"/>
                <wp:lineTo x="20971" y="27141"/>
                <wp:lineTo x="20971" y="0"/>
                <wp:lineTo x="0" y="0"/>
              </wp:wrapPolygon>
            </wp:wrapTight>
            <wp:docPr id="171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76" descr="::cat 2 images:CB03967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" cy="109156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FEB6F9E" wp14:editId="111E53B9">
                <wp:simplePos x="0" y="0"/>
                <wp:positionH relativeFrom="page">
                  <wp:posOffset>1917700</wp:posOffset>
                </wp:positionH>
                <wp:positionV relativeFrom="page">
                  <wp:posOffset>4749800</wp:posOffset>
                </wp:positionV>
                <wp:extent cx="2636520" cy="199390"/>
                <wp:effectExtent l="0" t="0" r="0" b="3810"/>
                <wp:wrapNone/>
                <wp:docPr id="106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2CB53DD" w14:textId="537E8F7C" w:rsidR="00F2478B" w:rsidRPr="00795921" w:rsidRDefault="00F2478B" w:rsidP="00D353DD">
                            <w:pPr>
                              <w:pStyle w:val="Heading5"/>
                            </w:pPr>
                            <w:r>
                              <w:t>Touch marker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margin-left:151pt;margin-top:374pt;width:207.6pt;height:15.7pt;z-index:2516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" filled="f" stroked="f">
                <v:textbox inset=",0,,0">
                  <w:txbxContent>
                    <w:p w14:paraId="62CB53DD" w14:textId="537E8F7C" w:rsidR="00F2478B" w:rsidRPr="00795921" w:rsidRDefault="00F2478B" w:rsidP="00D353DD">
                      <w:pPr>
                        <w:pStyle w:val="Heading5"/>
                      </w:pPr>
                      <w:r>
                        <w:t>Touch marker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34F8AA6B" wp14:editId="0F924AAB">
                <wp:simplePos x="0" y="0"/>
                <wp:positionH relativeFrom="page">
                  <wp:posOffset>1929130</wp:posOffset>
                </wp:positionH>
                <wp:positionV relativeFrom="page">
                  <wp:posOffset>4946015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104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8F89ADD" w14:textId="7A472CE7" w:rsidR="00F2478B" w:rsidRDefault="00F2478B" w:rsidP="00D353DD">
                            <w:pPr>
                              <w:pStyle w:val="BodyText"/>
                            </w:pPr>
                            <w:r>
                              <w:t xml:space="preserve">The </w:t>
                            </w:r>
                            <w:proofErr w:type="gramStart"/>
                            <w:r>
                              <w:t>user touch</w:t>
                            </w:r>
                            <w:proofErr w:type="gramEnd"/>
                            <w:r>
                              <w:t xml:space="preserve"> a marker and show the address from parking, and can see more of this parking.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4" o:spid="_x0000_s1062" type="#_x0000_t202" style="position:absolute;margin-left:151.9pt;margin-top:389.45pt;width:206.7pt;height:46.8pt;z-index:2516582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" mv:complextextbox="1" filled="f" stroked="f">
                <v:textbox inset=",0,,0">
                  <w:txbxContent>
                    <w:p w14:paraId="68F89ADD" w14:textId="7A472CE7" w:rsidR="00F2478B" w:rsidRDefault="00F2478B" w:rsidP="00D353DD">
                      <w:pPr>
                        <w:pStyle w:val="BodyText"/>
                      </w:pPr>
                      <w:r>
                        <w:t xml:space="preserve">The </w:t>
                      </w:r>
                      <w:proofErr w:type="gramStart"/>
                      <w:r>
                        <w:t>user touch</w:t>
                      </w:r>
                      <w:proofErr w:type="gramEnd"/>
                      <w:r>
                        <w:t xml:space="preserve"> a marker and show the address from parking, and can see more of this parking.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45249159" wp14:editId="6C8E9BD5">
                <wp:simplePos x="0" y="0"/>
                <wp:positionH relativeFrom="page">
                  <wp:posOffset>1917700</wp:posOffset>
                </wp:positionH>
                <wp:positionV relativeFrom="page">
                  <wp:posOffset>2011045</wp:posOffset>
                </wp:positionV>
                <wp:extent cx="2636520" cy="199390"/>
                <wp:effectExtent l="0" t="0" r="0" b="3810"/>
                <wp:wrapNone/>
                <wp:docPr id="101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7F43FB3" w14:textId="77777777" w:rsidR="00F2478B" w:rsidRPr="00795921" w:rsidRDefault="00F2478B" w:rsidP="00D353DD">
                            <w:pPr>
                              <w:pStyle w:val="Heading5"/>
                            </w:pPr>
                            <w:r>
                              <w:t>Map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151pt;margin-top:158.35pt;width:207.6pt;height:15.7pt;z-index:25165827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" filled="f" stroked="f">
                <v:textbox inset=",0,,0">
                  <w:txbxContent>
                    <w:p w14:paraId="67F43FB3" w14:textId="77777777" w:rsidR="00F2478B" w:rsidRPr="00795921" w:rsidRDefault="00F2478B" w:rsidP="00D353DD">
                      <w:pPr>
                        <w:pStyle w:val="Heading5"/>
                      </w:pPr>
                      <w:r>
                        <w:t>Map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4FAA64F2" wp14:editId="56EF88D4">
                <wp:simplePos x="0" y="0"/>
                <wp:positionH relativeFrom="page">
                  <wp:posOffset>1929130</wp:posOffset>
                </wp:positionH>
                <wp:positionV relativeFrom="page">
                  <wp:posOffset>2207260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100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FC0F9CD" w14:textId="77777777" w:rsidR="00F2478B" w:rsidRDefault="00F2478B" w:rsidP="00D353DD">
                            <w:pPr>
                              <w:pStyle w:val="BodyText"/>
                            </w:pPr>
                            <w:r>
                              <w:t xml:space="preserve">View map with near </w:t>
                            </w:r>
                            <w:proofErr w:type="spellStart"/>
                            <w:r>
                              <w:t>parkings</w:t>
                            </w:r>
                            <w:proofErr w:type="spellEnd"/>
                            <w:r>
                              <w:t xml:space="preserve">, the user is located by </w:t>
                            </w:r>
                            <w:proofErr w:type="spellStart"/>
                            <w:r>
                              <w:t>geolocation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6" o:spid="_x0000_s1064" type="#_x0000_t202" style="position:absolute;margin-left:151.9pt;margin-top:173.8pt;width:206.7pt;height:46.8pt;z-index:25165827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" mv:complextextbox="1" filled="f" stroked="f">
                <v:textbox inset=",0,,0">
                  <w:txbxContent>
                    <w:p w14:paraId="4FC0F9CD" w14:textId="77777777" w:rsidR="00F2478B" w:rsidRDefault="00F2478B" w:rsidP="00D353DD">
                      <w:pPr>
                        <w:pStyle w:val="BodyText"/>
                      </w:pPr>
                      <w:r>
                        <w:t xml:space="preserve">View map with near </w:t>
                      </w:r>
                      <w:proofErr w:type="spellStart"/>
                      <w:r>
                        <w:t>parkings</w:t>
                      </w:r>
                      <w:proofErr w:type="spellEnd"/>
                      <w:r>
                        <w:t xml:space="preserve">, the user is located by </w:t>
                      </w:r>
                      <w:proofErr w:type="spellStart"/>
                      <w:r>
                        <w:t>geolocation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3E6122F4" wp14:editId="2F86C0BC">
                <wp:simplePos x="0" y="0"/>
                <wp:positionH relativeFrom="page">
                  <wp:posOffset>1917700</wp:posOffset>
                </wp:positionH>
                <wp:positionV relativeFrom="page">
                  <wp:posOffset>3385820</wp:posOffset>
                </wp:positionV>
                <wp:extent cx="2636520" cy="199390"/>
                <wp:effectExtent l="0" t="0" r="0" b="3810"/>
                <wp:wrapNone/>
                <wp:docPr id="98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5CD0939" w14:textId="77777777" w:rsidR="00F2478B" w:rsidRPr="00795921" w:rsidRDefault="00F2478B" w:rsidP="00D353DD">
                            <w:pPr>
                              <w:pStyle w:val="Heading5"/>
                            </w:pPr>
                            <w:r>
                              <w:t>Filter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margin-left:151pt;margin-top:266.6pt;width:207.6pt;height:15.7pt;z-index:25165827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" filled="f" stroked="f">
                <v:textbox inset=",0,,0">
                  <w:txbxContent>
                    <w:p w14:paraId="25CD0939" w14:textId="77777777" w:rsidR="00F2478B" w:rsidRPr="00795921" w:rsidRDefault="00F2478B" w:rsidP="00D353DD">
                      <w:pPr>
                        <w:pStyle w:val="Heading5"/>
                      </w:pPr>
                      <w:r>
                        <w:t>Filter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F9CBAD2" wp14:editId="1AB7F1EB">
                <wp:simplePos x="0" y="0"/>
                <wp:positionH relativeFrom="page">
                  <wp:posOffset>1929130</wp:posOffset>
                </wp:positionH>
                <wp:positionV relativeFrom="page">
                  <wp:posOffset>3582035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97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5EB18775" w14:textId="77777777" w:rsidR="00F2478B" w:rsidRDefault="00F2478B" w:rsidP="00D353DD">
                            <w:pPr>
                              <w:pStyle w:val="BodyText"/>
                            </w:pPr>
                            <w:r>
                              <w:t xml:space="preserve">The user can filter by free </w:t>
                            </w:r>
                            <w:proofErr w:type="spellStart"/>
                            <w:r>
                              <w:t>parkings</w:t>
                            </w:r>
                            <w:proofErr w:type="spellEnd"/>
                            <w:r>
                              <w:t xml:space="preserve"> or </w:t>
                            </w:r>
                            <w:proofErr w:type="spellStart"/>
                            <w:r>
                              <w:t>parkings</w:t>
                            </w:r>
                            <w:proofErr w:type="spellEnd"/>
                            <w:r>
                              <w:t xml:space="preserve"> with standard rate.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0" o:spid="_x0000_s1066" type="#_x0000_t202" style="position:absolute;margin-left:151.9pt;margin-top:282.05pt;width:206.7pt;height:46.8pt;z-index:25165827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" mv:complextextbox="1" filled="f" stroked="f">
                <v:textbox inset=",0,,0">
                  <w:txbxContent>
                    <w:p w14:paraId="5EB18775" w14:textId="77777777" w:rsidR="00F2478B" w:rsidRDefault="00F2478B" w:rsidP="00D353DD">
                      <w:pPr>
                        <w:pStyle w:val="BodyText"/>
                      </w:pPr>
                      <w:r>
                        <w:t xml:space="preserve">The user can filter by free </w:t>
                      </w:r>
                      <w:proofErr w:type="spellStart"/>
                      <w:r>
                        <w:t>parkings</w:t>
                      </w:r>
                      <w:proofErr w:type="spellEnd"/>
                      <w:r>
                        <w:t xml:space="preserve"> or </w:t>
                      </w:r>
                      <w:proofErr w:type="spellStart"/>
                      <w:r>
                        <w:t>parkings</w:t>
                      </w:r>
                      <w:proofErr w:type="spellEnd"/>
                      <w:r>
                        <w:t xml:space="preserve"> with standard rate.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80B1D8D" wp14:editId="323CE9EA">
                <wp:simplePos x="0" y="0"/>
                <wp:positionH relativeFrom="page">
                  <wp:posOffset>1929130</wp:posOffset>
                </wp:positionH>
                <wp:positionV relativeFrom="page">
                  <wp:posOffset>6331585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30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2235682" w14:textId="2D126A73" w:rsidR="00F2478B" w:rsidRDefault="00F2478B" w:rsidP="00D353DD">
                            <w:pPr>
                              <w:pStyle w:val="BodyText"/>
                            </w:pPr>
                            <w:r>
                              <w:t>Parking details. Prices, schedule, comments and rating.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" o:spid="_x0000_s1067" type="#_x0000_t202" style="position:absolute;margin-left:151.9pt;margin-top:498.55pt;width:206.7pt;height:46.8pt;z-index:25165824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" mv:complextextbox="1" filled="f" stroked="f">
                <v:textbox inset=",0,,0">
                  <w:txbxContent>
                    <w:p w14:paraId="62235682" w14:textId="2D126A73" w:rsidR="00F2478B" w:rsidRDefault="00F2478B" w:rsidP="00D353DD">
                      <w:pPr>
                        <w:pStyle w:val="BodyText"/>
                      </w:pPr>
                      <w:r>
                        <w:t>Parking details. Prices, schedule, comments and rating.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E107A6B" wp14:editId="613804CA">
                <wp:simplePos x="0" y="0"/>
                <wp:positionH relativeFrom="page">
                  <wp:posOffset>1917700</wp:posOffset>
                </wp:positionH>
                <wp:positionV relativeFrom="page">
                  <wp:posOffset>6135370</wp:posOffset>
                </wp:positionV>
                <wp:extent cx="2636520" cy="199390"/>
                <wp:effectExtent l="0" t="0" r="0" b="3810"/>
                <wp:wrapNone/>
                <wp:docPr id="29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22433C8" w14:textId="3D1C9518" w:rsidR="00F2478B" w:rsidRPr="00795921" w:rsidRDefault="00F2478B" w:rsidP="00D353DD">
                            <w:pPr>
                              <w:pStyle w:val="Heading5"/>
                            </w:pPr>
                            <w:r>
                              <w:t>Detail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51pt;margin-top:483.1pt;width:207.6pt;height:15.7pt;z-index:251658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" filled="f" stroked="f">
                <v:textbox inset=",0,,0">
                  <w:txbxContent>
                    <w:p w14:paraId="122433C8" w14:textId="3D1C9518" w:rsidR="00F2478B" w:rsidRPr="00795921" w:rsidRDefault="00F2478B" w:rsidP="00D353DD">
                      <w:pPr>
                        <w:pStyle w:val="Heading5"/>
                      </w:pPr>
                      <w:r>
                        <w:t>Detail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0576C6DC" wp14:editId="38B79042">
                <wp:simplePos x="0" y="0"/>
                <wp:positionH relativeFrom="page">
                  <wp:posOffset>1929130</wp:posOffset>
                </wp:positionH>
                <wp:positionV relativeFrom="page">
                  <wp:posOffset>832485</wp:posOffset>
                </wp:positionV>
                <wp:extent cx="2625090" cy="594360"/>
                <wp:effectExtent l="0" t="0" r="0" b="15240"/>
                <wp:wrapTight wrapText="bothSides">
                  <wp:wrapPolygon edited="0">
                    <wp:start x="209" y="0"/>
                    <wp:lineTo x="209" y="21231"/>
                    <wp:lineTo x="21109" y="21231"/>
                    <wp:lineTo x="21109" y="0"/>
                    <wp:lineTo x="209" y="0"/>
                  </wp:wrapPolygon>
                </wp:wrapTight>
                <wp:docPr id="27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509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91A7F6F" w14:textId="77777777" w:rsidR="00F2478B" w:rsidRDefault="00F2478B" w:rsidP="00D353DD">
                            <w:pPr>
                              <w:pStyle w:val="BodyText"/>
                            </w:pPr>
                            <w:r>
                              <w:t>Loading Screen Parking Information.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51.9pt;margin-top:65.55pt;width:206.7pt;height:46.8pt;z-index:251658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" mv:complextextbox="1" filled="f" stroked="f">
                <v:textbox inset=",0,,0">
                  <w:txbxContent>
                    <w:p w14:paraId="391A7F6F" w14:textId="77777777" w:rsidR="00F2478B" w:rsidRDefault="00F2478B" w:rsidP="00D353DD">
                      <w:pPr>
                        <w:pStyle w:val="BodyText"/>
                      </w:pPr>
                      <w:r>
                        <w:t>Loading Screen Parking Information.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7525FF80" wp14:editId="4DC7D54C">
                <wp:simplePos x="0" y="0"/>
                <wp:positionH relativeFrom="page">
                  <wp:posOffset>1917700</wp:posOffset>
                </wp:positionH>
                <wp:positionV relativeFrom="page">
                  <wp:posOffset>636270</wp:posOffset>
                </wp:positionV>
                <wp:extent cx="2636520" cy="199390"/>
                <wp:effectExtent l="0" t="0" r="0" b="3810"/>
                <wp:wrapNone/>
                <wp:docPr id="25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652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A54D05A" w14:textId="77777777" w:rsidR="00F2478B" w:rsidRPr="00795921" w:rsidRDefault="00F2478B" w:rsidP="00D353DD">
                            <w:pPr>
                              <w:pStyle w:val="Heading5"/>
                            </w:pPr>
                            <w:proofErr w:type="spellStart"/>
                            <w:r>
                              <w:t>SplashScreen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51pt;margin-top:50.1pt;width:207.6pt;height:15.7pt;z-index:25165828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" filled="f" stroked="f">
                <v:textbox inset=",0,,0">
                  <w:txbxContent>
                    <w:p w14:paraId="7A54D05A" w14:textId="77777777" w:rsidR="00F2478B" w:rsidRPr="00795921" w:rsidRDefault="00F2478B" w:rsidP="00D353DD">
                      <w:pPr>
                        <w:pStyle w:val="Heading5"/>
                      </w:pPr>
                      <w:proofErr w:type="spellStart"/>
                      <w:r>
                        <w:t>SplashScreen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064EB1EF" wp14:editId="10FFC5BC">
                <wp:simplePos x="0" y="0"/>
                <wp:positionH relativeFrom="page">
                  <wp:posOffset>365760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0" r="1270" b="20955"/>
                <wp:wrapNone/>
                <wp:docPr id="22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7F9175B" w14:textId="3F517711" w:rsidR="00F2478B" w:rsidRDefault="00F2478B" w:rsidP="00D353DD">
                            <w:pPr>
                              <w:pStyle w:val="Page-Left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71" type="#_x0000_t202" style="position:absolute;margin-left:28.8pt;margin-top:27.35pt;width:27.9pt;height:12.35pt;z-index:2516582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" filled="f" stroked="f">
                <v:textbox inset="0,0,0,0">
                  <w:txbxContent>
                    <w:p w14:paraId="37F9175B" w14:textId="3F517711" w:rsidR="00F2478B" w:rsidRDefault="00F2478B" w:rsidP="00D353DD">
                      <w:pPr>
                        <w:pStyle w:val="Page-Left"/>
                      </w:pPr>
                      <w: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4ADA67BD" wp14:editId="4EB7B557">
                <wp:simplePos x="0" y="0"/>
                <wp:positionH relativeFrom="page">
                  <wp:posOffset>9338310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0" r="1270" b="20955"/>
                <wp:wrapNone/>
                <wp:docPr id="20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63150C1D" w14:textId="78B4B873" w:rsidR="00F2478B" w:rsidRDefault="00F2478B" w:rsidP="00D353DD">
                            <w:pPr>
                              <w:pStyle w:val="Page-Right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72" type="#_x0000_t202" style="position:absolute;margin-left:735.3pt;margin-top:27.35pt;width:27.9pt;height:12.35pt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" filled="f" stroked="f">
                <v:textbox inset="0,0,0,0">
                  <w:txbxContent>
                    <w:p w14:paraId="63150C1D" w14:textId="78B4B873" w:rsidR="00F2478B" w:rsidRDefault="00F2478B" w:rsidP="00D353DD">
                      <w:pPr>
                        <w:pStyle w:val="Page-Right"/>
                      </w:pPr>
                      <w:r>
                        <w:t>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C59B3">
        <w:br w:type="page"/>
      </w:r>
      <w:r w:rsidR="00A03F0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77B526E8" wp14:editId="57211439">
                <wp:simplePos x="0" y="0"/>
                <wp:positionH relativeFrom="page">
                  <wp:posOffset>684530</wp:posOffset>
                </wp:positionH>
                <wp:positionV relativeFrom="page">
                  <wp:posOffset>5400675</wp:posOffset>
                </wp:positionV>
                <wp:extent cx="3657600" cy="199390"/>
                <wp:effectExtent l="0" t="0" r="0" b="3810"/>
                <wp:wrapNone/>
                <wp:docPr id="11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7F4A37D" w14:textId="2B11C013" w:rsidR="00F2478B" w:rsidRPr="00795921" w:rsidRDefault="00F2478B" w:rsidP="00D353DD">
                            <w:pPr>
                              <w:pStyle w:val="Heading5"/>
                            </w:pPr>
                            <w:r>
                              <w:t>TABLET DESIGN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" o:spid="_x0000_s1073" type="#_x0000_t202" style="position:absolute;margin-left:53.9pt;margin-top:425.25pt;width:4in;height:15.7pt;z-index:2516582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" filled="f" stroked="f">
                <v:textbox inset="0,0,0,0">
                  <w:txbxContent>
                    <w:p w14:paraId="57F4A37D" w14:textId="2B11C013" w:rsidR="00F2478B" w:rsidRPr="00795921" w:rsidRDefault="00F2478B" w:rsidP="00D353DD">
                      <w:pPr>
                        <w:pStyle w:val="Heading5"/>
                      </w:pPr>
                      <w:r>
                        <w:t>TABLET DESIGN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03F04"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23C3F449" wp14:editId="44C4E4A7">
                <wp:simplePos x="0" y="0"/>
                <wp:positionH relativeFrom="margin">
                  <wp:align>center</wp:align>
                </wp:positionH>
                <wp:positionV relativeFrom="page">
                  <wp:posOffset>5854700</wp:posOffset>
                </wp:positionV>
                <wp:extent cx="8652510" cy="1155065"/>
                <wp:effectExtent l="0" t="0" r="8890" b="13335"/>
                <wp:wrapTight wrapText="bothSides">
                  <wp:wrapPolygon edited="0">
                    <wp:start x="0" y="0"/>
                    <wp:lineTo x="0" y="21374"/>
                    <wp:lineTo x="21559" y="21374"/>
                    <wp:lineTo x="21559" y="0"/>
                    <wp:lineTo x="0" y="0"/>
                  </wp:wrapPolygon>
                </wp:wrapTight>
                <wp:docPr id="10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2510" cy="1155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DED66DC" w14:textId="461E512C" w:rsidR="00F2478B" w:rsidRDefault="00F2478B" w:rsidP="00D353DD">
                            <w:pPr>
                              <w:pStyle w:val="BodyText"/>
                            </w:pPr>
                            <w:r>
                              <w:t>The tablet design based in fragments, the left side shows the image and the detail from parking. The right side shows the comment list about the parking and the ratings.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8" o:spid="_x0000_s1074" type="#_x0000_t202" style="position:absolute;margin-left:0;margin-top:461pt;width:681.3pt;height:90.95pt;z-index:251658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" mv:complextextbox="1" filled="f" stroked="f">
                <v:textbox inset="0,0,0,0">
                  <w:txbxContent>
                    <w:p w14:paraId="6DED66DC" w14:textId="461E512C" w:rsidR="00F2478B" w:rsidRDefault="00F2478B" w:rsidP="00D353DD">
                      <w:pPr>
                        <w:pStyle w:val="BodyText"/>
                      </w:pPr>
                      <w:r>
                        <w:t>The tablet design based in fragments, the left side shows the image and the detail from parking. The right side shows the comment list about the parking and the ratings.</w:t>
                      </w:r>
                    </w:p>
                  </w:txbxContent>
                </v:textbox>
                <w10:wrap type="tight" anchorx="margin" anchory="page"/>
              </v:shape>
            </w:pict>
          </mc:Fallback>
        </mc:AlternateContent>
      </w:r>
      <w:r w:rsidR="00A03F04">
        <w:rPr>
          <w:noProof/>
        </w:rPr>
        <w:drawing>
          <wp:anchor distT="0" distB="0" distL="118745" distR="118745" simplePos="0" relativeHeight="251658288" behindDoc="0" locked="0" layoutInCell="1" allowOverlap="1" wp14:anchorId="4668CAD4" wp14:editId="41A9737A">
            <wp:simplePos x="0" y="0"/>
            <wp:positionH relativeFrom="page">
              <wp:posOffset>1906905</wp:posOffset>
            </wp:positionH>
            <wp:positionV relativeFrom="page">
              <wp:posOffset>648970</wp:posOffset>
            </wp:positionV>
            <wp:extent cx="6243955" cy="4503420"/>
            <wp:effectExtent l="0" t="0" r="0" b="0"/>
            <wp:wrapTight wrapText="bothSides">
              <wp:wrapPolygon edited="0">
                <wp:start x="2724" y="1218"/>
                <wp:lineTo x="2021" y="1584"/>
                <wp:lineTo x="1054" y="2680"/>
                <wp:lineTo x="967" y="9259"/>
                <wp:lineTo x="1142" y="17056"/>
                <wp:lineTo x="351" y="18883"/>
                <wp:lineTo x="351" y="19492"/>
                <wp:lineTo x="1494" y="20102"/>
                <wp:lineTo x="2636" y="20345"/>
                <wp:lineTo x="18628" y="20345"/>
                <wp:lineTo x="19858" y="20102"/>
                <wp:lineTo x="21440" y="19492"/>
                <wp:lineTo x="21352" y="19005"/>
                <wp:lineTo x="20473" y="17056"/>
                <wp:lineTo x="20561" y="2558"/>
                <wp:lineTo x="19419" y="1462"/>
                <wp:lineTo x="18364" y="1218"/>
                <wp:lineTo x="2724" y="1218"/>
              </wp:wrapPolygon>
            </wp:wrapTight>
            <wp:docPr id="164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78" descr="::cat 2 images:42-1724742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955" cy="450342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33541099" wp14:editId="4EDD21A1">
                <wp:simplePos x="0" y="0"/>
                <wp:positionH relativeFrom="page">
                  <wp:posOffset>365760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0" r="1270" b="20955"/>
                <wp:wrapNone/>
                <wp:docPr id="4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2B51358C" w14:textId="145FFC93" w:rsidR="00F2478B" w:rsidRDefault="00DF1691" w:rsidP="00D353DD">
                            <w:pPr>
                              <w:pStyle w:val="Page-Left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6" o:spid="_x0000_s1075" type="#_x0000_t202" style="position:absolute;margin-left:28.8pt;margin-top:27.35pt;width:27.9pt;height:12.35pt;z-index:25165825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" filled="f" stroked="f">
                <v:textbox inset="0,0,0,0">
                  <w:txbxContent>
                    <w:p w14:paraId="2B51358C" w14:textId="145FFC93" w:rsidR="00F2478B" w:rsidRDefault="00DF1691" w:rsidP="00D353DD">
                      <w:pPr>
                        <w:pStyle w:val="Page-Left"/>
                      </w:pPr>
                      <w:r>
                        <w:t>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21361E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1487EFA0" wp14:editId="23AAEA1C">
                <wp:simplePos x="0" y="0"/>
                <wp:positionH relativeFrom="page">
                  <wp:posOffset>9338310</wp:posOffset>
                </wp:positionH>
                <wp:positionV relativeFrom="page">
                  <wp:posOffset>347345</wp:posOffset>
                </wp:positionV>
                <wp:extent cx="354330" cy="156845"/>
                <wp:effectExtent l="0" t="0" r="1270" b="20955"/>
                <wp:wrapNone/>
                <wp:docPr id="3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8FC1D2D" w14:textId="6EE40039" w:rsidR="00F2478B" w:rsidRDefault="00DF1691" w:rsidP="00D353DD">
                            <w:pPr>
                              <w:pStyle w:val="Page-Right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5" o:spid="_x0000_s1076" type="#_x0000_t202" style="position:absolute;margin-left:735.3pt;margin-top:27.35pt;width:27.9pt;height:12.35pt;z-index:2516582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" filled="f" stroked="f">
                <v:textbox inset="0,0,0,0">
                  <w:txbxContent>
                    <w:p w14:paraId="78FC1D2D" w14:textId="6EE40039" w:rsidR="00F2478B" w:rsidRDefault="00DF1691" w:rsidP="00D353DD">
                      <w:pPr>
                        <w:pStyle w:val="Page-Right"/>
                      </w:pPr>
                      <w:r>
                        <w:t>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736D8">
        <w:br w:type="page"/>
      </w:r>
      <w:r w:rsidR="00DB091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131" behindDoc="0" locked="0" layoutInCell="1" allowOverlap="1" wp14:anchorId="20B7D60B" wp14:editId="656CB0A5">
                <wp:simplePos x="0" y="0"/>
                <wp:positionH relativeFrom="page">
                  <wp:posOffset>5860415</wp:posOffset>
                </wp:positionH>
                <wp:positionV relativeFrom="page">
                  <wp:posOffset>3189605</wp:posOffset>
                </wp:positionV>
                <wp:extent cx="3829050" cy="262255"/>
                <wp:effectExtent l="0" t="0" r="0" b="17145"/>
                <wp:wrapNone/>
                <wp:docPr id="243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A0D7765" w14:textId="5EEB814B" w:rsidR="00F2478B" w:rsidRPr="00E52046" w:rsidRDefault="00F2478B" w:rsidP="00713280">
                            <w:pPr>
                              <w:pStyle w:val="Heading3"/>
                            </w:pPr>
                            <w:r>
                              <w:t>READ EXTERNAL STORAGE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461.45pt;margin-top:251.15pt;width:301.5pt;height:20.65pt;z-index:25173613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" filled="f" stroked="f">
                <v:textbox inset=",0,,0">
                  <w:txbxContent>
                    <w:p w14:paraId="4A0D7765" w14:textId="5EEB814B" w:rsidR="00F2478B" w:rsidRPr="00E52046" w:rsidRDefault="00F2478B" w:rsidP="00713280">
                      <w:pPr>
                        <w:pStyle w:val="Heading3"/>
                      </w:pPr>
                      <w:r>
                        <w:t>READ EXTERNAL STORAGE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38179" behindDoc="0" locked="0" layoutInCell="1" allowOverlap="1" wp14:anchorId="3B0DF5BD" wp14:editId="0CF31B58">
                <wp:simplePos x="0" y="0"/>
                <wp:positionH relativeFrom="page">
                  <wp:posOffset>5598160</wp:posOffset>
                </wp:positionH>
                <wp:positionV relativeFrom="page">
                  <wp:posOffset>3189605</wp:posOffset>
                </wp:positionV>
                <wp:extent cx="300355" cy="196215"/>
                <wp:effectExtent l="0" t="0" r="0" b="6985"/>
                <wp:wrapNone/>
                <wp:docPr id="245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8B605" w14:textId="77777777" w:rsidR="00F2478B" w:rsidRPr="00A6576D" w:rsidRDefault="00F2478B" w:rsidP="00713280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440.8pt;margin-top:251.15pt;width:23.65pt;height:15.45pt;z-index:25173817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" filled="f" stroked="f">
                <v:textbox inset=",0,,0">
                  <w:txbxContent>
                    <w:p w14:paraId="78A8B605" w14:textId="77777777" w:rsidR="00F2478B" w:rsidRPr="00A6576D" w:rsidRDefault="00F2478B" w:rsidP="00713280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37155" behindDoc="0" locked="0" layoutInCell="1" allowOverlap="1" wp14:anchorId="2495667C" wp14:editId="06552EDA">
                <wp:simplePos x="0" y="0"/>
                <wp:positionH relativeFrom="page">
                  <wp:posOffset>5902325</wp:posOffset>
                </wp:positionH>
                <wp:positionV relativeFrom="page">
                  <wp:posOffset>3378200</wp:posOffset>
                </wp:positionV>
                <wp:extent cx="3749040" cy="416560"/>
                <wp:effectExtent l="0" t="0" r="0" b="0"/>
                <wp:wrapThrough wrapText="bothSides">
                  <wp:wrapPolygon edited="0">
                    <wp:start x="146" y="0"/>
                    <wp:lineTo x="146" y="19756"/>
                    <wp:lineTo x="21220" y="19756"/>
                    <wp:lineTo x="21220" y="0"/>
                    <wp:lineTo x="146" y="0"/>
                  </wp:wrapPolygon>
                </wp:wrapThrough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1AA2DB9" w14:textId="26C3F3A5" w:rsidR="00F2478B" w:rsidRPr="008263B6" w:rsidRDefault="00F2478B" w:rsidP="007132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Allow the read of file .txt of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parkings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in app.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4" o:spid="_x0000_s1079" type="#_x0000_t202" style="position:absolute;margin-left:464.75pt;margin-top:266pt;width:295.2pt;height:32.8pt;z-index:25173715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" mv:complextextbox="1" filled="f" stroked="f">
                <v:textbox>
                  <w:txbxContent>
                    <w:p w14:paraId="01AA2DB9" w14:textId="26C3F3A5" w:rsidR="00F2478B" w:rsidRPr="008263B6" w:rsidRDefault="00F2478B" w:rsidP="007132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 xml:space="preserve">Allow the read of file .txt of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parkings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 xml:space="preserve"> in app.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39203" behindDoc="0" locked="0" layoutInCell="1" allowOverlap="1" wp14:anchorId="0B960322" wp14:editId="2CCE6DC0">
                <wp:simplePos x="0" y="0"/>
                <wp:positionH relativeFrom="page">
                  <wp:posOffset>5880100</wp:posOffset>
                </wp:positionH>
                <wp:positionV relativeFrom="page">
                  <wp:posOffset>3886200</wp:posOffset>
                </wp:positionV>
                <wp:extent cx="3829050" cy="262255"/>
                <wp:effectExtent l="0" t="0" r="0" b="17145"/>
                <wp:wrapNone/>
                <wp:docPr id="24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5BD746" w14:textId="0E93D62C" w:rsidR="00F2478B" w:rsidRPr="00E52046" w:rsidRDefault="00F2478B" w:rsidP="00713280">
                            <w:pPr>
                              <w:pStyle w:val="Heading3"/>
                            </w:pPr>
                            <w:r>
                              <w:t>WRITE EXTERNAL STORAGE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463pt;margin-top:306pt;width:301.5pt;height:20.65pt;z-index:2517392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" filled="f" stroked="f">
                <v:textbox inset=",0,,0">
                  <w:txbxContent>
                    <w:p w14:paraId="7B5BD746" w14:textId="0E93D62C" w:rsidR="00F2478B" w:rsidRPr="00E52046" w:rsidRDefault="00F2478B" w:rsidP="00713280">
                      <w:pPr>
                        <w:pStyle w:val="Heading3"/>
                      </w:pPr>
                      <w:r>
                        <w:t>WRITE EXTERNAL STORAGE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1251" behindDoc="0" locked="0" layoutInCell="1" allowOverlap="1" wp14:anchorId="1BD2F4B6" wp14:editId="434AEF62">
                <wp:simplePos x="0" y="0"/>
                <wp:positionH relativeFrom="page">
                  <wp:posOffset>5617845</wp:posOffset>
                </wp:positionH>
                <wp:positionV relativeFrom="page">
                  <wp:posOffset>3886200</wp:posOffset>
                </wp:positionV>
                <wp:extent cx="300355" cy="196215"/>
                <wp:effectExtent l="0" t="0" r="0" b="6985"/>
                <wp:wrapNone/>
                <wp:docPr id="248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6E1AA" w14:textId="77777777" w:rsidR="00F2478B" w:rsidRPr="00A6576D" w:rsidRDefault="00F2478B" w:rsidP="00713280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1" type="#_x0000_t202" style="position:absolute;margin-left:442.35pt;margin-top:306pt;width:23.65pt;height:15.45pt;z-index:2517412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" filled="f" stroked="f">
                <v:textbox inset=",0,,0">
                  <w:txbxContent>
                    <w:p w14:paraId="7F96E1AA" w14:textId="77777777" w:rsidR="00F2478B" w:rsidRPr="00A6576D" w:rsidRDefault="00F2478B" w:rsidP="00713280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0227" behindDoc="0" locked="0" layoutInCell="1" allowOverlap="1" wp14:anchorId="2C42FF7D" wp14:editId="4FE29A6C">
                <wp:simplePos x="0" y="0"/>
                <wp:positionH relativeFrom="page">
                  <wp:posOffset>5922010</wp:posOffset>
                </wp:positionH>
                <wp:positionV relativeFrom="page">
                  <wp:posOffset>4074795</wp:posOffset>
                </wp:positionV>
                <wp:extent cx="3749040" cy="412750"/>
                <wp:effectExtent l="0" t="0" r="0" b="0"/>
                <wp:wrapThrough wrapText="bothSides">
                  <wp:wrapPolygon edited="0">
                    <wp:start x="146" y="0"/>
                    <wp:lineTo x="146" y="19938"/>
                    <wp:lineTo x="21220" y="19938"/>
                    <wp:lineTo x="21220" y="0"/>
                    <wp:lineTo x="146" y="0"/>
                  </wp:wrapPolygon>
                </wp:wrapThrough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412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D5E8EBF" w14:textId="71EFA751" w:rsidR="00F2478B" w:rsidRPr="008263B6" w:rsidRDefault="00F2478B" w:rsidP="007132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Write the list of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parkings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in a file .txt for the app.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7" o:spid="_x0000_s1082" type="#_x0000_t202" style="position:absolute;margin-left:466.3pt;margin-top:320.85pt;width:295.2pt;height:32.5pt;z-index:25174022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" mv:complextextbox="1" filled="f" stroked="f">
                <v:textbox>
                  <w:txbxContent>
                    <w:p w14:paraId="0D5E8EBF" w14:textId="71EFA751" w:rsidR="00F2478B" w:rsidRPr="008263B6" w:rsidRDefault="00F2478B" w:rsidP="007132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 xml:space="preserve">Write the list of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parkings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 xml:space="preserve"> in a file .txt for the app.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5347" behindDoc="0" locked="0" layoutInCell="1" allowOverlap="1" wp14:anchorId="45B690D7" wp14:editId="6EBFD1DA">
                <wp:simplePos x="0" y="0"/>
                <wp:positionH relativeFrom="page">
                  <wp:posOffset>5621020</wp:posOffset>
                </wp:positionH>
                <wp:positionV relativeFrom="page">
                  <wp:posOffset>4602480</wp:posOffset>
                </wp:positionV>
                <wp:extent cx="300355" cy="196215"/>
                <wp:effectExtent l="0" t="0" r="0" b="6985"/>
                <wp:wrapNone/>
                <wp:docPr id="251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D807DB" w14:textId="77777777" w:rsidR="00F2478B" w:rsidRPr="00A6576D" w:rsidRDefault="00F2478B" w:rsidP="00713280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margin-left:442.6pt;margin-top:362.4pt;width:23.65pt;height:15.45pt;z-index:2517453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" filled="f" stroked="f">
                <v:textbox inset=",0,,0">
                  <w:txbxContent>
                    <w:p w14:paraId="0CD807DB" w14:textId="77777777" w:rsidR="00F2478B" w:rsidRPr="00A6576D" w:rsidRDefault="00F2478B" w:rsidP="00713280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3299" behindDoc="0" locked="0" layoutInCell="1" allowOverlap="1" wp14:anchorId="31F2A452" wp14:editId="102ECECA">
                <wp:simplePos x="0" y="0"/>
                <wp:positionH relativeFrom="page">
                  <wp:posOffset>5883275</wp:posOffset>
                </wp:positionH>
                <wp:positionV relativeFrom="page">
                  <wp:posOffset>4602480</wp:posOffset>
                </wp:positionV>
                <wp:extent cx="3829050" cy="262255"/>
                <wp:effectExtent l="0" t="0" r="0" b="17145"/>
                <wp:wrapNone/>
                <wp:docPr id="249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C3BDE0D" w14:textId="1008DD65" w:rsidR="00F2478B" w:rsidRPr="00E52046" w:rsidRDefault="00F2478B" w:rsidP="00713280">
                            <w:pPr>
                              <w:pStyle w:val="Heading3"/>
                            </w:pPr>
                            <w:r>
                              <w:t>ACCESS COARSE LOCATION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463.25pt;margin-top:362.4pt;width:301.5pt;height:20.65pt;z-index:25174329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" filled="f" stroked="f">
                <v:textbox inset=",0,,0">
                  <w:txbxContent>
                    <w:p w14:paraId="0C3BDE0D" w14:textId="1008DD65" w:rsidR="00F2478B" w:rsidRPr="00E52046" w:rsidRDefault="00F2478B" w:rsidP="00713280">
                      <w:pPr>
                        <w:pStyle w:val="Heading3"/>
                      </w:pPr>
                      <w:r>
                        <w:t>ACCESS COARSE LOCATION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4323" behindDoc="0" locked="0" layoutInCell="1" allowOverlap="1" wp14:anchorId="657408A2" wp14:editId="7CE59FC2">
                <wp:simplePos x="0" y="0"/>
                <wp:positionH relativeFrom="page">
                  <wp:posOffset>5925185</wp:posOffset>
                </wp:positionH>
                <wp:positionV relativeFrom="page">
                  <wp:posOffset>4791075</wp:posOffset>
                </wp:positionV>
                <wp:extent cx="3749040" cy="586740"/>
                <wp:effectExtent l="0" t="0" r="0" b="0"/>
                <wp:wrapThrough wrapText="bothSides">
                  <wp:wrapPolygon edited="0">
                    <wp:start x="146" y="0"/>
                    <wp:lineTo x="146" y="20571"/>
                    <wp:lineTo x="21220" y="20571"/>
                    <wp:lineTo x="21220" y="0"/>
                    <wp:lineTo x="146" y="0"/>
                  </wp:wrapPolygon>
                </wp:wrapThrough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586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FC25231" w14:textId="55BA6D5A" w:rsidR="00F2478B" w:rsidRPr="008263B6" w:rsidRDefault="00F2478B" w:rsidP="007132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Allow the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geolocation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of the user by cell towers or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Wifi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0" o:spid="_x0000_s1085" type="#_x0000_t202" style="position:absolute;margin-left:466.55pt;margin-top:377.25pt;width:295.2pt;height:46.2pt;z-index:2517443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" mv:complextextbox="1" filled="f" stroked="f">
                <v:textbox>
                  <w:txbxContent>
                    <w:p w14:paraId="6FC25231" w14:textId="55BA6D5A" w:rsidR="00F2478B" w:rsidRPr="008263B6" w:rsidRDefault="00F2478B" w:rsidP="007132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 xml:space="preserve">Allow the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geolocation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 xml:space="preserve"> of the user by cell towers or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Wifi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>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6371" behindDoc="0" locked="0" layoutInCell="1" allowOverlap="1" wp14:anchorId="222756C8" wp14:editId="725D35CB">
                <wp:simplePos x="0" y="0"/>
                <wp:positionH relativeFrom="page">
                  <wp:posOffset>5902960</wp:posOffset>
                </wp:positionH>
                <wp:positionV relativeFrom="page">
                  <wp:posOffset>5481320</wp:posOffset>
                </wp:positionV>
                <wp:extent cx="3829050" cy="262255"/>
                <wp:effectExtent l="0" t="0" r="0" b="17145"/>
                <wp:wrapNone/>
                <wp:docPr id="252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6B21F52" w14:textId="6351D65A" w:rsidR="00F2478B" w:rsidRPr="00E52046" w:rsidRDefault="00F2478B" w:rsidP="00713280">
                            <w:pPr>
                              <w:pStyle w:val="Heading3"/>
                            </w:pPr>
                            <w:r>
                              <w:t>ACCESS FINE LOCATION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464.8pt;margin-top:431.6pt;width:301.5pt;height:20.65pt;z-index:25174637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" filled="f" stroked="f">
                <v:textbox inset=",0,,0">
                  <w:txbxContent>
                    <w:p w14:paraId="56B21F52" w14:textId="6351D65A" w:rsidR="00F2478B" w:rsidRPr="00E52046" w:rsidRDefault="00F2478B" w:rsidP="00713280">
                      <w:pPr>
                        <w:pStyle w:val="Heading3"/>
                      </w:pPr>
                      <w:r>
                        <w:t>ACCESS FINE LOCATION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7395" behindDoc="0" locked="0" layoutInCell="1" allowOverlap="1" wp14:anchorId="599C90EC" wp14:editId="7CA573ED">
                <wp:simplePos x="0" y="0"/>
                <wp:positionH relativeFrom="page">
                  <wp:posOffset>5944870</wp:posOffset>
                </wp:positionH>
                <wp:positionV relativeFrom="page">
                  <wp:posOffset>5669915</wp:posOffset>
                </wp:positionV>
                <wp:extent cx="3749040" cy="815340"/>
                <wp:effectExtent l="0" t="0" r="0" b="0"/>
                <wp:wrapThrough wrapText="bothSides">
                  <wp:wrapPolygon edited="0">
                    <wp:start x="146" y="0"/>
                    <wp:lineTo x="146" y="20860"/>
                    <wp:lineTo x="21220" y="20860"/>
                    <wp:lineTo x="21220" y="0"/>
                    <wp:lineTo x="146" y="0"/>
                  </wp:wrapPolygon>
                </wp:wrapThrough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81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2377139D" w14:textId="2A382F99" w:rsidR="00F2478B" w:rsidRPr="008263B6" w:rsidRDefault="00F2478B" w:rsidP="00DB091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Allow the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geolocation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 xml:space="preserve"> of the user by GPS, cell towers or 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Wifi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>.</w:t>
                            </w:r>
                          </w:p>
                          <w:p w14:paraId="0A686090" w14:textId="6C01FDEB" w:rsidR="00F2478B" w:rsidRPr="008263B6" w:rsidRDefault="00F2478B" w:rsidP="007132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3" o:spid="_x0000_s1087" type="#_x0000_t202" style="position:absolute;margin-left:468.1pt;margin-top:446.45pt;width:295.2pt;height:64.2pt;z-index:2517473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" mv:complextextbox="1" filled="f" stroked="f">
                <v:textbox>
                  <w:txbxContent>
                    <w:p w14:paraId="2377139D" w14:textId="2A382F99" w:rsidR="00F2478B" w:rsidRPr="008263B6" w:rsidRDefault="00F2478B" w:rsidP="00DB091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 xml:space="preserve">Allow the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geolocation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 xml:space="preserve"> of the user by GPS, cell towers or 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Wifi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>.</w:t>
                      </w:r>
                    </w:p>
                    <w:p w14:paraId="0A686090" w14:textId="6C01FDEB" w:rsidR="00F2478B" w:rsidRPr="008263B6" w:rsidRDefault="00F2478B" w:rsidP="007132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48419" behindDoc="0" locked="0" layoutInCell="1" allowOverlap="1" wp14:anchorId="05758AEF" wp14:editId="141ECCDA">
                <wp:simplePos x="0" y="0"/>
                <wp:positionH relativeFrom="page">
                  <wp:posOffset>5640705</wp:posOffset>
                </wp:positionH>
                <wp:positionV relativeFrom="page">
                  <wp:posOffset>5481487</wp:posOffset>
                </wp:positionV>
                <wp:extent cx="300355" cy="196215"/>
                <wp:effectExtent l="0" t="0" r="0" b="6985"/>
                <wp:wrapNone/>
                <wp:docPr id="254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4D2AA2" w14:textId="77777777" w:rsidR="00F2478B" w:rsidRPr="00A6576D" w:rsidRDefault="00F2478B" w:rsidP="00713280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444.15pt;margin-top:431.6pt;width:23.65pt;height:15.45pt;z-index:25174841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" filled="f" stroked="f">
                <v:textbox inset=",0,,0">
                  <w:txbxContent>
                    <w:p w14:paraId="614D2AA2" w14:textId="77777777" w:rsidR="00F2478B" w:rsidRPr="00A6576D" w:rsidRDefault="00F2478B" w:rsidP="00713280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DB0910">
        <w:rPr>
          <w:noProof/>
        </w:rPr>
        <mc:AlternateContent>
          <mc:Choice Requires="wps">
            <w:drawing>
              <wp:anchor distT="0" distB="0" distL="114300" distR="114300" simplePos="0" relativeHeight="251733059" behindDoc="0" locked="0" layoutInCell="1" allowOverlap="1" wp14:anchorId="78FFCA46" wp14:editId="04E94160">
                <wp:simplePos x="0" y="0"/>
                <wp:positionH relativeFrom="page">
                  <wp:posOffset>5913755</wp:posOffset>
                </wp:positionH>
                <wp:positionV relativeFrom="page">
                  <wp:posOffset>2649220</wp:posOffset>
                </wp:positionV>
                <wp:extent cx="3749040" cy="430530"/>
                <wp:effectExtent l="0" t="0" r="0" b="1270"/>
                <wp:wrapThrough wrapText="bothSides">
                  <wp:wrapPolygon edited="0">
                    <wp:start x="146" y="0"/>
                    <wp:lineTo x="146" y="20389"/>
                    <wp:lineTo x="21220" y="20389"/>
                    <wp:lineTo x="21220" y="0"/>
                    <wp:lineTo x="146" y="0"/>
                  </wp:wrapPolygon>
                </wp:wrapThrough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43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BB486FE" w14:textId="0A1ABEE3" w:rsidR="00F2478B" w:rsidRPr="008263B6" w:rsidRDefault="00F2478B" w:rsidP="007132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>The app can access information about the network.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1" o:spid="_x0000_s1089" type="#_x0000_t202" style="position:absolute;margin-left:465.65pt;margin-top:208.6pt;width:295.2pt;height:33.9pt;z-index:2517330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" mv:complextextbox="1" filled="f" stroked="f">
                <v:textbox>
                  <w:txbxContent>
                    <w:p w14:paraId="6BB486FE" w14:textId="0A1ABEE3" w:rsidR="00F2478B" w:rsidRPr="008263B6" w:rsidRDefault="00F2478B" w:rsidP="007132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>The app can access information about the network.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713280">
        <w:rPr>
          <w:noProof/>
        </w:rPr>
        <mc:AlternateContent>
          <mc:Choice Requires="wps">
            <w:drawing>
              <wp:anchor distT="0" distB="0" distL="114300" distR="114300" simplePos="0" relativeHeight="251734083" behindDoc="0" locked="0" layoutInCell="1" allowOverlap="1" wp14:anchorId="7F07D206" wp14:editId="7142400A">
                <wp:simplePos x="0" y="0"/>
                <wp:positionH relativeFrom="page">
                  <wp:posOffset>5609590</wp:posOffset>
                </wp:positionH>
                <wp:positionV relativeFrom="page">
                  <wp:posOffset>2460625</wp:posOffset>
                </wp:positionV>
                <wp:extent cx="300355" cy="196215"/>
                <wp:effectExtent l="0" t="0" r="0" b="6985"/>
                <wp:wrapNone/>
                <wp:docPr id="242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ABA8E7" w14:textId="77777777" w:rsidR="00F2478B" w:rsidRPr="00A6576D" w:rsidRDefault="00F2478B" w:rsidP="00713280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441.7pt;margin-top:193.75pt;width:23.65pt;height:15.45pt;z-index:2517340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" filled="f" stroked="f">
                <v:textbox inset=",0,,0">
                  <w:txbxContent>
                    <w:p w14:paraId="07ABA8E7" w14:textId="77777777" w:rsidR="00F2478B" w:rsidRPr="00A6576D" w:rsidRDefault="00F2478B" w:rsidP="00713280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13280">
        <w:rPr>
          <w:noProof/>
        </w:rPr>
        <mc:AlternateContent>
          <mc:Choice Requires="wps">
            <w:drawing>
              <wp:anchor distT="0" distB="0" distL="114300" distR="114300" simplePos="0" relativeHeight="251732035" behindDoc="0" locked="0" layoutInCell="1" allowOverlap="1" wp14:anchorId="1A8E8474" wp14:editId="621853E5">
                <wp:simplePos x="0" y="0"/>
                <wp:positionH relativeFrom="page">
                  <wp:posOffset>5871845</wp:posOffset>
                </wp:positionH>
                <wp:positionV relativeFrom="page">
                  <wp:posOffset>2461093</wp:posOffset>
                </wp:positionV>
                <wp:extent cx="3829050" cy="262255"/>
                <wp:effectExtent l="0" t="0" r="0" b="17145"/>
                <wp:wrapNone/>
                <wp:docPr id="240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2C8C830" w14:textId="107513DB" w:rsidR="00F2478B" w:rsidRPr="00E52046" w:rsidRDefault="00F2478B" w:rsidP="00713280">
                            <w:pPr>
                              <w:pStyle w:val="Heading3"/>
                            </w:pPr>
                            <w:r>
                              <w:t>ACCESS NETWORK STATE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1" type="#_x0000_t202" style="position:absolute;margin-left:462.35pt;margin-top:193.8pt;width:301.5pt;height:20.65pt;z-index:2517320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" filled="f" stroked="f">
                <v:textbox inset=",0,,0">
                  <w:txbxContent>
                    <w:p w14:paraId="02C8C830" w14:textId="107513DB" w:rsidR="00F2478B" w:rsidRPr="00E52046" w:rsidRDefault="00F2478B" w:rsidP="00713280">
                      <w:pPr>
                        <w:pStyle w:val="Heading3"/>
                      </w:pPr>
                      <w:r>
                        <w:t>ACCESS NETWORK STATE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13280">
        <w:rPr>
          <w:noProof/>
        </w:rPr>
        <mc:AlternateContent>
          <mc:Choice Requires="wps">
            <w:drawing>
              <wp:anchor distT="0" distB="0" distL="114300" distR="114300" simplePos="0" relativeHeight="251727939" behindDoc="0" locked="0" layoutInCell="1" allowOverlap="1" wp14:anchorId="5E05100E" wp14:editId="6336D8AF">
                <wp:simplePos x="0" y="0"/>
                <wp:positionH relativeFrom="page">
                  <wp:posOffset>5894070</wp:posOffset>
                </wp:positionH>
                <wp:positionV relativeFrom="page">
                  <wp:posOffset>1522095</wp:posOffset>
                </wp:positionV>
                <wp:extent cx="3749040" cy="815340"/>
                <wp:effectExtent l="0" t="0" r="0" b="0"/>
                <wp:wrapThrough wrapText="bothSides">
                  <wp:wrapPolygon edited="0">
                    <wp:start x="146" y="0"/>
                    <wp:lineTo x="146" y="20860"/>
                    <wp:lineTo x="21220" y="20860"/>
                    <wp:lineTo x="21220" y="0"/>
                    <wp:lineTo x="146" y="0"/>
                  </wp:wrapPolygon>
                </wp:wrapThrough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815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6F83303A" w14:textId="3F6221CE" w:rsidR="00F2478B" w:rsidRPr="008263B6" w:rsidRDefault="00F2478B" w:rsidP="00FF661D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line="320" w:lineRule="atLeast"/>
                              <w:rPr>
                                <w:rFonts w:ascii="Helvetica Neue" w:hAnsi="Helvetica Neue" w:cs="Helvetica Neue"/>
                              </w:rPr>
                            </w:pPr>
                            <w:r>
                              <w:rPr>
                                <w:rFonts w:ascii="Helvetica Neue" w:hAnsi="Helvetica Neue" w:cs="Helvetica Neue"/>
                              </w:rPr>
                              <w:t>Allow app the connection to Internet for open network sockets, to communicate the app with the web server in python-</w:t>
                            </w:r>
                            <w:proofErr w:type="spellStart"/>
                            <w:r>
                              <w:rPr>
                                <w:rFonts w:ascii="Helvetica Neue" w:hAnsi="Helvetica Neue" w:cs="Helvetica Neue"/>
                              </w:rPr>
                              <w:t>django</w:t>
                            </w:r>
                            <w:proofErr w:type="spellEnd"/>
                            <w:r>
                              <w:rPr>
                                <w:rFonts w:ascii="Helvetica Neue" w:hAnsi="Helvetica Neue" w:cs="Helvetica Neue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092" type="#_x0000_t202" style="position:absolute;margin-left:464.1pt;margin-top:119.85pt;width:295.2pt;height:64.2pt;z-index:2517279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" mv:complextextbox="1" filled="f" stroked="f">
                <v:textbox>
                  <w:txbxContent>
                    <w:p w14:paraId="6F83303A" w14:textId="3F6221CE" w:rsidR="00F2478B" w:rsidRPr="008263B6" w:rsidRDefault="00F2478B" w:rsidP="00FF661D">
                      <w:pPr>
                        <w:widowControl w:val="0"/>
                        <w:autoSpaceDE w:val="0"/>
                        <w:autoSpaceDN w:val="0"/>
                        <w:adjustRightInd w:val="0"/>
                        <w:spacing w:line="320" w:lineRule="atLeast"/>
                        <w:rPr>
                          <w:rFonts w:ascii="Helvetica Neue" w:hAnsi="Helvetica Neue" w:cs="Helvetica Neue"/>
                        </w:rPr>
                      </w:pPr>
                      <w:r>
                        <w:rPr>
                          <w:rFonts w:ascii="Helvetica Neue" w:hAnsi="Helvetica Neue" w:cs="Helvetica Neue"/>
                        </w:rPr>
                        <w:t>Allow app the connection to Internet for open network sockets, to communicate the app with the web server in python-</w:t>
                      </w:r>
                      <w:proofErr w:type="spellStart"/>
                      <w:r>
                        <w:rPr>
                          <w:rFonts w:ascii="Helvetica Neue" w:hAnsi="Helvetica Neue" w:cs="Helvetica Neue"/>
                        </w:rPr>
                        <w:t>django</w:t>
                      </w:r>
                      <w:proofErr w:type="spellEnd"/>
                      <w:r>
                        <w:rPr>
                          <w:rFonts w:ascii="Helvetica Neue" w:hAnsi="Helvetica Neue" w:cs="Helvetica Neue"/>
                        </w:rPr>
                        <w:t>.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  <w:r w:rsidR="00FF661D">
        <w:rPr>
          <w:noProof/>
        </w:rPr>
        <mc:AlternateContent>
          <mc:Choice Requires="wps">
            <w:drawing>
              <wp:anchor distT="0" distB="0" distL="114300" distR="114300" simplePos="0" relativeHeight="251729987" behindDoc="0" locked="0" layoutInCell="1" allowOverlap="1" wp14:anchorId="7A59F8BA" wp14:editId="4F97A06B">
                <wp:simplePos x="0" y="0"/>
                <wp:positionH relativeFrom="page">
                  <wp:posOffset>5589905</wp:posOffset>
                </wp:positionH>
                <wp:positionV relativeFrom="page">
                  <wp:posOffset>1333500</wp:posOffset>
                </wp:positionV>
                <wp:extent cx="300355" cy="196215"/>
                <wp:effectExtent l="0" t="0" r="0" b="6985"/>
                <wp:wrapNone/>
                <wp:docPr id="239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355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668DBD" w14:textId="77777777" w:rsidR="00F2478B" w:rsidRPr="00A6576D" w:rsidRDefault="00F2478B" w:rsidP="00FF661D">
                            <w:pPr>
                              <w:pStyle w:val="Heading3"/>
                              <w:spacing w:after="0"/>
                            </w:pPr>
                            <w:r>
                              <w:sym w:font="Webdings" w:char="F076"/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3" type="#_x0000_t202" style="position:absolute;margin-left:440.15pt;margin-top:105pt;width:23.65pt;height:15.45pt;z-index:25172998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" filled="f" stroked="f">
                <v:textbox inset=",0,,0">
                  <w:txbxContent>
                    <w:p w14:paraId="61668DBD" w14:textId="77777777" w:rsidR="00F2478B" w:rsidRPr="00A6576D" w:rsidRDefault="00F2478B" w:rsidP="00FF661D">
                      <w:pPr>
                        <w:pStyle w:val="Heading3"/>
                        <w:spacing w:after="0"/>
                      </w:pPr>
                      <w:r>
                        <w:sym w:font="Webdings" w:char="F076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F661D">
        <w:rPr>
          <w:noProof/>
        </w:rPr>
        <mc:AlternateContent>
          <mc:Choice Requires="wps">
            <w:drawing>
              <wp:anchor distT="0" distB="0" distL="114300" distR="114300" simplePos="0" relativeHeight="251725891" behindDoc="0" locked="0" layoutInCell="1" allowOverlap="1" wp14:anchorId="2507ECDA" wp14:editId="01CA1EA0">
                <wp:simplePos x="0" y="0"/>
                <wp:positionH relativeFrom="page">
                  <wp:posOffset>5852160</wp:posOffset>
                </wp:positionH>
                <wp:positionV relativeFrom="page">
                  <wp:posOffset>1333500</wp:posOffset>
                </wp:positionV>
                <wp:extent cx="3829050" cy="262255"/>
                <wp:effectExtent l="0" t="0" r="0" b="17145"/>
                <wp:wrapNone/>
                <wp:docPr id="236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9050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4C0DCC34" w14:textId="05288A39" w:rsidR="00F2478B" w:rsidRPr="00E52046" w:rsidRDefault="00F2478B" w:rsidP="00FF661D">
                            <w:pPr>
                              <w:pStyle w:val="Heading3"/>
                            </w:pPr>
                            <w:r>
                              <w:t>INTERNET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460.8pt;margin-top:105pt;width:301.5pt;height:20.65pt;z-index:2517258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" filled="f" stroked="f">
                <v:textbox inset=",0,,0">
                  <w:txbxContent>
                    <w:p w14:paraId="4C0DCC34" w14:textId="05288A39" w:rsidR="00F2478B" w:rsidRPr="00E52046" w:rsidRDefault="00F2478B" w:rsidP="00FF661D">
                      <w:pPr>
                        <w:pStyle w:val="Heading3"/>
                      </w:pPr>
                      <w:r>
                        <w:t>INTERNET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F661D">
        <w:rPr>
          <w:noProof/>
        </w:rPr>
        <mc:AlternateContent>
          <mc:Choice Requires="wps">
            <w:drawing>
              <wp:anchor distT="0" distB="0" distL="114300" distR="114300" simplePos="0" relativeHeight="251723843" behindDoc="0" locked="0" layoutInCell="1" allowOverlap="1" wp14:anchorId="6C2887FB" wp14:editId="5CE9E57D">
                <wp:simplePos x="0" y="0"/>
                <wp:positionH relativeFrom="page">
                  <wp:posOffset>5383530</wp:posOffset>
                </wp:positionH>
                <wp:positionV relativeFrom="page">
                  <wp:posOffset>701040</wp:posOffset>
                </wp:positionV>
                <wp:extent cx="4309110" cy="347345"/>
                <wp:effectExtent l="0" t="0" r="8890" b="8255"/>
                <wp:wrapNone/>
                <wp:docPr id="234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09110" cy="34734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4A7EBB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38100" dist="25400" dir="5400000" algn="ctr" rotWithShape="0">
                                  <a:srgbClr val="000000">
                                    <a:alpha val="35001"/>
                                  </a:srgbClr>
                                </a:outerShdw>
                              </a:effectLst>
                            </a14:hiddenEffects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4AFF476" w14:textId="6EDD25E3" w:rsidR="00F2478B" w:rsidRPr="00E52046" w:rsidRDefault="00F2478B" w:rsidP="00FF661D">
                            <w:pPr>
                              <w:pStyle w:val="Heading2"/>
                            </w:pPr>
                            <w:r>
                              <w:t>ANDROID PERMISSIONS</w:t>
                            </w:r>
                          </w:p>
                        </w:txbxContent>
                      </wps:txbx>
                      <wps:bodyPr rot="0" vert="horz" wrap="square" lIns="91440" tIns="73152" rIns="91440" bIns="73152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95" style="position:absolute;margin-left:423.9pt;margin-top:55.2pt;width:339.3pt;height:27.35pt;z-index:25172384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" fillcolor="#39c [3215]" stroked="f" strokecolor="#4a7ebb" strokeweight="1.5pt">
                <v:shadow opacity="22938f" mv:blur="38100f" offset="0,2pt"/>
                <v:textbox inset=",5.76pt,,5.76pt">
                  <w:txbxContent>
                    <w:p w14:paraId="34AFF476" w14:textId="6EDD25E3" w:rsidR="00F2478B" w:rsidRPr="00E52046" w:rsidRDefault="00F2478B" w:rsidP="00FF661D">
                      <w:pPr>
                        <w:pStyle w:val="Heading2"/>
                      </w:pPr>
                      <w:r>
                        <w:t>ANDROID PERMISSIONS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0736D8">
        <w:rPr>
          <w:noProof/>
        </w:rPr>
        <w:drawing>
          <wp:anchor distT="0" distB="0" distL="118745" distR="118745" simplePos="0" relativeHeight="251721795" behindDoc="0" locked="0" layoutInCell="1" allowOverlap="1" wp14:anchorId="1851A2B8" wp14:editId="1634EECA">
            <wp:simplePos x="0" y="0"/>
            <wp:positionH relativeFrom="page">
              <wp:posOffset>1496695</wp:posOffset>
            </wp:positionH>
            <wp:positionV relativeFrom="page">
              <wp:posOffset>2058670</wp:posOffset>
            </wp:positionV>
            <wp:extent cx="3532505" cy="2117090"/>
            <wp:effectExtent l="0" t="0" r="0" b="549910"/>
            <wp:wrapTight wrapText="bothSides">
              <wp:wrapPolygon edited="0">
                <wp:start x="932" y="0"/>
                <wp:lineTo x="0" y="1555"/>
                <wp:lineTo x="0" y="26951"/>
                <wp:lineTo x="21433" y="26951"/>
                <wp:lineTo x="21433" y="1555"/>
                <wp:lineTo x="20501" y="0"/>
                <wp:lineTo x="932" y="0"/>
              </wp:wrapPolygon>
            </wp:wrapTight>
            <wp:docPr id="103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03" descr="::cat 2 images:42-1653962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505" cy="211709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6D8">
        <w:rPr>
          <w:noProof/>
        </w:rPr>
        <w:drawing>
          <wp:anchor distT="0" distB="0" distL="118745" distR="118745" simplePos="0" relativeHeight="251719747" behindDoc="0" locked="0" layoutInCell="1" allowOverlap="1" wp14:anchorId="217168C6" wp14:editId="07B96BB7">
            <wp:simplePos x="0" y="0"/>
            <wp:positionH relativeFrom="page">
              <wp:posOffset>1066165</wp:posOffset>
            </wp:positionH>
            <wp:positionV relativeFrom="page">
              <wp:posOffset>600075</wp:posOffset>
            </wp:positionV>
            <wp:extent cx="2142256" cy="3576030"/>
            <wp:effectExtent l="0" t="0" r="0" b="945515"/>
            <wp:wrapTight wrapText="bothSides">
              <wp:wrapPolygon edited="0">
                <wp:start x="1793" y="0"/>
                <wp:lineTo x="0" y="460"/>
                <wp:lineTo x="0" y="27158"/>
                <wp:lineTo x="21261" y="27158"/>
                <wp:lineTo x="21261" y="460"/>
                <wp:lineTo x="19468" y="0"/>
                <wp:lineTo x="1793" y="0"/>
              </wp:wrapPolygon>
            </wp:wrapTight>
            <wp:docPr id="108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04" descr="::cat 2 images:42-1545903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256" cy="357603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36D8">
        <w:rPr>
          <w:noProof/>
        </w:rPr>
        <mc:AlternateContent>
          <mc:Choice Requires="wps">
            <w:drawing>
              <wp:anchor distT="0" distB="0" distL="114300" distR="114300" simplePos="0" relativeHeight="251700291" behindDoc="0" locked="0" layoutInCell="1" allowOverlap="1" wp14:anchorId="03F38184" wp14:editId="46E9AB7A">
                <wp:simplePos x="0" y="0"/>
                <wp:positionH relativeFrom="page">
                  <wp:posOffset>9359098</wp:posOffset>
                </wp:positionH>
                <wp:positionV relativeFrom="page">
                  <wp:posOffset>391795</wp:posOffset>
                </wp:positionV>
                <wp:extent cx="354330" cy="156845"/>
                <wp:effectExtent l="0" t="0" r="1270" b="20955"/>
                <wp:wrapNone/>
                <wp:docPr id="217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2B0ACB2" w14:textId="5B46E681" w:rsidR="00F2478B" w:rsidRDefault="00DF1691" w:rsidP="000736D8">
                            <w:pPr>
                              <w:pStyle w:val="Page-Right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736.95pt;margin-top:30.85pt;width:27.9pt;height:12.35pt;z-index:2517002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" filled="f" stroked="f">
                <v:textbox inset="0,0,0,0">
                  <w:txbxContent>
                    <w:p w14:paraId="32B0ACB2" w14:textId="5B46E681" w:rsidR="00F2478B" w:rsidRDefault="00DF1691" w:rsidP="000736D8">
                      <w:pPr>
                        <w:pStyle w:val="Page-Right"/>
                      </w:pPr>
                      <w: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736D8">
        <w:rPr>
          <w:noProof/>
        </w:rPr>
        <mc:AlternateContent>
          <mc:Choice Requires="wps">
            <w:drawing>
              <wp:anchor distT="0" distB="0" distL="114300" distR="114300" simplePos="0" relativeHeight="251705411" behindDoc="0" locked="0" layoutInCell="1" allowOverlap="1" wp14:anchorId="5157563D" wp14:editId="37DBA434">
                <wp:simplePos x="0" y="0"/>
                <wp:positionH relativeFrom="page">
                  <wp:posOffset>487680</wp:posOffset>
                </wp:positionH>
                <wp:positionV relativeFrom="page">
                  <wp:posOffset>4594225</wp:posOffset>
                </wp:positionV>
                <wp:extent cx="4297680" cy="574675"/>
                <wp:effectExtent l="0" t="0" r="0" b="9525"/>
                <wp:wrapTight wrapText="bothSides">
                  <wp:wrapPolygon edited="0">
                    <wp:start x="128" y="0"/>
                    <wp:lineTo x="128" y="21003"/>
                    <wp:lineTo x="21319" y="21003"/>
                    <wp:lineTo x="21319" y="0"/>
                    <wp:lineTo x="128" y="0"/>
                  </wp:wrapPolygon>
                </wp:wrapTight>
                <wp:docPr id="23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0D57999" w14:textId="46FB5971" w:rsidR="00F2478B" w:rsidRDefault="00F2478B" w:rsidP="000736D8">
                            <w:pPr>
                              <w:pStyle w:val="Heading1"/>
                            </w:pPr>
                            <w:r>
                              <w:t>Rotate Screens Change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3" o:spid="_x0000_s1097" type="#_x0000_t202" style="position:absolute;margin-left:38.4pt;margin-top:361.75pt;width:338.4pt;height:45.25pt;z-index:2517054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" filled="f" stroked="f">
                <v:textbox inset=",0,,0">
                  <w:txbxContent>
                    <w:p w14:paraId="70D57999" w14:textId="46FB5971" w:rsidR="00F2478B" w:rsidRDefault="00F2478B" w:rsidP="000736D8">
                      <w:pPr>
                        <w:pStyle w:val="Heading1"/>
                      </w:pPr>
                      <w:r>
                        <w:t>Rotate Screens Change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0736D8">
        <w:rPr>
          <w:noProof/>
        </w:rPr>
        <mc:AlternateContent>
          <mc:Choice Requires="wps">
            <w:drawing>
              <wp:anchor distT="0" distB="0" distL="114300" distR="114300" simplePos="0" relativeHeight="251706435" behindDoc="0" locked="0" layoutInCell="1" allowOverlap="1" wp14:anchorId="3935ED82" wp14:editId="00371D76">
                <wp:simplePos x="0" y="0"/>
                <wp:positionH relativeFrom="page">
                  <wp:posOffset>487680</wp:posOffset>
                </wp:positionH>
                <wp:positionV relativeFrom="page">
                  <wp:posOffset>5299075</wp:posOffset>
                </wp:positionV>
                <wp:extent cx="4297680" cy="1960880"/>
                <wp:effectExtent l="0" t="0" r="0" b="20320"/>
                <wp:wrapTight wrapText="bothSides">
                  <wp:wrapPolygon edited="0">
                    <wp:start x="128" y="0"/>
                    <wp:lineTo x="128" y="21544"/>
                    <wp:lineTo x="21319" y="21544"/>
                    <wp:lineTo x="21319" y="0"/>
                    <wp:lineTo x="128" y="0"/>
                  </wp:wrapPolygon>
                </wp:wrapTight>
                <wp:docPr id="24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1960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5514B06" w14:textId="53C8C927" w:rsidR="00F2478B" w:rsidRPr="00E52046" w:rsidRDefault="00F2478B" w:rsidP="000736D8">
                            <w:pPr>
                              <w:pStyle w:val="Heading4"/>
                            </w:pPr>
                            <w:r>
                              <w:t xml:space="preserve">The app </w:t>
                            </w:r>
                            <w:proofErr w:type="gramStart"/>
                            <w:r>
                              <w:t>have</w:t>
                            </w:r>
                            <w:proofErr w:type="gramEnd"/>
                            <w:r>
                              <w:t xml:space="preserve"> a responsive design, which allow the rotate screens in the device and work properly with the app lifecycle.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4" o:spid="_x0000_s1098" type="#_x0000_t202" style="position:absolute;margin-left:38.4pt;margin-top:417.25pt;width:338.4pt;height:154.4pt;z-index:2517064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" mv:complextextbox="1" filled="f" stroked="f">
                <v:textbox inset=",0,,0">
                  <w:txbxContent>
                    <w:p w14:paraId="45514B06" w14:textId="53C8C927" w:rsidR="00F2478B" w:rsidRPr="00E52046" w:rsidRDefault="00F2478B" w:rsidP="000736D8">
                      <w:pPr>
                        <w:pStyle w:val="Heading4"/>
                      </w:pPr>
                      <w:r>
                        <w:t xml:space="preserve">The app </w:t>
                      </w:r>
                      <w:proofErr w:type="gramStart"/>
                      <w:r>
                        <w:t>have</w:t>
                      </w:r>
                      <w:proofErr w:type="gramEnd"/>
                      <w:r>
                        <w:t xml:space="preserve"> a responsive design, which allow the rotate screens in the device and work properly with the app lifecycle.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0736D8">
        <w:rPr>
          <w:noProof/>
        </w:rPr>
        <mc:AlternateContent>
          <mc:Choice Requires="wps">
            <w:drawing>
              <wp:anchor distT="0" distB="0" distL="114300" distR="114300" simplePos="0" relativeHeight="251701315" behindDoc="0" locked="0" layoutInCell="1" allowOverlap="1" wp14:anchorId="6859DCF7" wp14:editId="7D38F416">
                <wp:simplePos x="0" y="0"/>
                <wp:positionH relativeFrom="page">
                  <wp:posOffset>367665</wp:posOffset>
                </wp:positionH>
                <wp:positionV relativeFrom="page">
                  <wp:posOffset>398780</wp:posOffset>
                </wp:positionV>
                <wp:extent cx="354330" cy="156845"/>
                <wp:effectExtent l="0" t="0" r="1270" b="20955"/>
                <wp:wrapNone/>
                <wp:docPr id="218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3EDDFCBC" w14:textId="0CF8FC09" w:rsidR="00F2478B" w:rsidRDefault="00DF1691" w:rsidP="000736D8">
                            <w:pPr>
                              <w:pStyle w:val="Page-Left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9" type="#_x0000_t202" style="position:absolute;margin-left:28.95pt;margin-top:31.4pt;width:27.9pt;height:12.35pt;z-index:2517013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" filled="f" stroked="f">
                <v:textbox inset="0,0,0,0">
                  <w:txbxContent>
                    <w:p w14:paraId="3EDDFCBC" w14:textId="0CF8FC09" w:rsidR="00F2478B" w:rsidRDefault="00DF1691" w:rsidP="000736D8">
                      <w:pPr>
                        <w:pStyle w:val="Page-Left"/>
                      </w:pPr>
                      <w: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7A72">
        <w:br w:type="page"/>
      </w:r>
      <w:r w:rsidR="003B1BE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95" behindDoc="0" locked="0" layoutInCell="1" allowOverlap="1" wp14:anchorId="33D06D63" wp14:editId="79FFD035">
                <wp:simplePos x="0" y="0"/>
                <wp:positionH relativeFrom="page">
                  <wp:posOffset>378928</wp:posOffset>
                </wp:positionH>
                <wp:positionV relativeFrom="page">
                  <wp:posOffset>397510</wp:posOffset>
                </wp:positionV>
                <wp:extent cx="354330" cy="156845"/>
                <wp:effectExtent l="0" t="0" r="1270" b="20955"/>
                <wp:wrapNone/>
                <wp:docPr id="17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044E7D4E" w14:textId="60695F99" w:rsidR="003B1BEB" w:rsidRDefault="003B1BEB" w:rsidP="003B1BEB">
                            <w:pPr>
                              <w:pStyle w:val="Page-Left"/>
                            </w:pPr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29.85pt;margin-top:31.3pt;width:27.9pt;height:12.35pt;z-index:25177299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" filled="f" stroked="f">
                <v:textbox inset="0,0,0,0">
                  <w:txbxContent>
                    <w:p w14:paraId="044E7D4E" w14:textId="60695F99" w:rsidR="003B1BEB" w:rsidRDefault="003B1BEB" w:rsidP="003B1BEB">
                      <w:pPr>
                        <w:pStyle w:val="Page-Left"/>
                      </w:pPr>
                      <w:r>
                        <w:t>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7A72" w:rsidRPr="005F7A72">
        <w:drawing>
          <wp:anchor distT="0" distB="0" distL="118745" distR="118745" simplePos="0" relativeHeight="251768899" behindDoc="0" locked="0" layoutInCell="1" allowOverlap="1" wp14:anchorId="573B86BF" wp14:editId="1B773083">
            <wp:simplePos x="0" y="0"/>
            <wp:positionH relativeFrom="page">
              <wp:posOffset>1680845</wp:posOffset>
            </wp:positionH>
            <wp:positionV relativeFrom="page">
              <wp:posOffset>625475</wp:posOffset>
            </wp:positionV>
            <wp:extent cx="7247255" cy="4262755"/>
            <wp:effectExtent l="0" t="0" r="0" b="4445"/>
            <wp:wrapTight wrapText="bothSides">
              <wp:wrapPolygon edited="0">
                <wp:start x="1363" y="0"/>
                <wp:lineTo x="833" y="386"/>
                <wp:lineTo x="0" y="1673"/>
                <wp:lineTo x="0" y="19306"/>
                <wp:lineTo x="454" y="20593"/>
                <wp:lineTo x="454" y="20722"/>
                <wp:lineTo x="1287" y="21494"/>
                <wp:lineTo x="1363" y="21494"/>
                <wp:lineTo x="20137" y="21494"/>
                <wp:lineTo x="20288" y="21494"/>
                <wp:lineTo x="21045" y="20593"/>
                <wp:lineTo x="21500" y="19306"/>
                <wp:lineTo x="21500" y="1673"/>
                <wp:lineTo x="20667" y="386"/>
                <wp:lineTo x="20137" y="0"/>
                <wp:lineTo x="1363" y="0"/>
              </wp:wrapPolygon>
            </wp:wrapTight>
            <wp:docPr id="15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78" descr="::cat 2 images:42-1724742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7255" cy="426275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7A72" w:rsidRPr="005F7A72">
        <mc:AlternateContent>
          <mc:Choice Requires="wps">
            <w:drawing>
              <wp:anchor distT="0" distB="0" distL="114300" distR="114300" simplePos="0" relativeHeight="251766851" behindDoc="0" locked="0" layoutInCell="1" allowOverlap="1" wp14:anchorId="2E22D0DB" wp14:editId="468CDF71">
                <wp:simplePos x="0" y="0"/>
                <wp:positionH relativeFrom="page">
                  <wp:posOffset>836930</wp:posOffset>
                </wp:positionH>
                <wp:positionV relativeFrom="page">
                  <wp:posOffset>5553075</wp:posOffset>
                </wp:positionV>
                <wp:extent cx="3657600" cy="199390"/>
                <wp:effectExtent l="0" t="0" r="0" b="3810"/>
                <wp:wrapNone/>
                <wp:docPr id="13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199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1D6BEA27" w14:textId="72D3A44E" w:rsidR="005F7A72" w:rsidRPr="00795921" w:rsidRDefault="005F7A72" w:rsidP="005F7A72">
                            <w:pPr>
                              <w:pStyle w:val="Heading5"/>
                            </w:pPr>
                            <w:r>
                              <w:t>CONTENT PROVIDER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65.9pt;margin-top:437.25pt;width:4in;height:15.7pt;z-index:25176685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" filled="f" stroked="f">
                <v:textbox inset="0,0,0,0">
                  <w:txbxContent>
                    <w:p w14:paraId="1D6BEA27" w14:textId="72D3A44E" w:rsidR="005F7A72" w:rsidRPr="00795921" w:rsidRDefault="005F7A72" w:rsidP="005F7A72">
                      <w:pPr>
                        <w:pStyle w:val="Heading5"/>
                      </w:pPr>
                      <w:r>
                        <w:t>CONTENT PROVIDER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7A72">
        <w:rPr>
          <w:noProof/>
        </w:rPr>
        <mc:AlternateContent>
          <mc:Choice Requires="wps">
            <w:drawing>
              <wp:anchor distT="0" distB="0" distL="114300" distR="114300" simplePos="0" relativeHeight="251770947" behindDoc="0" locked="0" layoutInCell="1" allowOverlap="1" wp14:anchorId="56FE9A7E" wp14:editId="7F54EB69">
                <wp:simplePos x="0" y="0"/>
                <wp:positionH relativeFrom="page">
                  <wp:posOffset>850900</wp:posOffset>
                </wp:positionH>
                <wp:positionV relativeFrom="page">
                  <wp:posOffset>6007100</wp:posOffset>
                </wp:positionV>
                <wp:extent cx="8652510" cy="1155065"/>
                <wp:effectExtent l="0" t="0" r="8890" b="13335"/>
                <wp:wrapTight wrapText="bothSides">
                  <wp:wrapPolygon edited="0">
                    <wp:start x="0" y="0"/>
                    <wp:lineTo x="0" y="21374"/>
                    <wp:lineTo x="21559" y="21374"/>
                    <wp:lineTo x="21559" y="0"/>
                    <wp:lineTo x="0" y="0"/>
                  </wp:wrapPolygon>
                </wp:wrapTight>
                <wp:docPr id="16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52510" cy="1155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387E6E1" w14:textId="69487405" w:rsidR="005F7A72" w:rsidRDefault="005F7A72" w:rsidP="005F7A72">
                            <w:pPr>
                              <w:pStyle w:val="BodyText"/>
                            </w:pPr>
                            <w:r>
                              <w:t xml:space="preserve">The content </w:t>
                            </w:r>
                            <w:proofErr w:type="gramStart"/>
                            <w:r>
                              <w:t>provider manage</w:t>
                            </w:r>
                            <w:proofErr w:type="gramEnd"/>
                            <w:r>
                              <w:t xml:space="preserve"> access to a structured set of data. In the app, the content provider is </w:t>
                            </w:r>
                            <w:proofErr w:type="gramStart"/>
                            <w:r>
                              <w:t>call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ContentProvider</w:t>
                            </w:r>
                            <w:proofErr w:type="spellEnd"/>
                            <w:r>
                              <w:t xml:space="preserve"> and manage the data of </w:t>
                            </w:r>
                            <w:proofErr w:type="spellStart"/>
                            <w:r>
                              <w:t>parkings</w:t>
                            </w:r>
                            <w:proofErr w:type="spellEnd"/>
                            <w:r>
                              <w:t xml:space="preserve"> </w:t>
                            </w:r>
                            <w:r w:rsidR="00027D1F">
                              <w:t xml:space="preserve">that are </w:t>
                            </w:r>
                            <w:r>
                              <w:t>saved in a database.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67pt;margin-top:473pt;width:681.3pt;height:90.95pt;z-index:2517709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" mv:complextextbox="1" filled="f" stroked="f">
                <v:textbox inset="0,0,0,0">
                  <w:txbxContent>
                    <w:p w14:paraId="4387E6E1" w14:textId="69487405" w:rsidR="005F7A72" w:rsidRDefault="005F7A72" w:rsidP="005F7A72">
                      <w:pPr>
                        <w:pStyle w:val="BodyText"/>
                      </w:pPr>
                      <w:r>
                        <w:t xml:space="preserve">The content </w:t>
                      </w:r>
                      <w:proofErr w:type="gramStart"/>
                      <w:r>
                        <w:t>provider manage</w:t>
                      </w:r>
                      <w:proofErr w:type="gramEnd"/>
                      <w:r>
                        <w:t xml:space="preserve"> access to a structured set of data. In the app, the content provider is </w:t>
                      </w:r>
                      <w:proofErr w:type="gramStart"/>
                      <w:r>
                        <w:t>call</w:t>
                      </w:r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ContentProvider</w:t>
                      </w:r>
                      <w:proofErr w:type="spellEnd"/>
                      <w:r>
                        <w:t xml:space="preserve"> and manage the data of </w:t>
                      </w:r>
                      <w:proofErr w:type="spellStart"/>
                      <w:r>
                        <w:t>parkings</w:t>
                      </w:r>
                      <w:proofErr w:type="spellEnd"/>
                      <w:r>
                        <w:t xml:space="preserve"> </w:t>
                      </w:r>
                      <w:r w:rsidR="00027D1F">
                        <w:t xml:space="preserve">that are </w:t>
                      </w:r>
                      <w:r>
                        <w:t>saved in a database.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6C6BEB">
        <w:br w:type="page"/>
      </w:r>
      <w:r w:rsidR="00DF169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635" behindDoc="0" locked="0" layoutInCell="1" allowOverlap="1" wp14:anchorId="0AA88C94" wp14:editId="45160669">
                <wp:simplePos x="0" y="0"/>
                <wp:positionH relativeFrom="page">
                  <wp:posOffset>404027</wp:posOffset>
                </wp:positionH>
                <wp:positionV relativeFrom="page">
                  <wp:posOffset>402590</wp:posOffset>
                </wp:positionV>
                <wp:extent cx="354330" cy="156845"/>
                <wp:effectExtent l="0" t="0" r="1270" b="20955"/>
                <wp:wrapNone/>
                <wp:docPr id="260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62015F" w14:textId="2C269AD6" w:rsidR="00DF1691" w:rsidRDefault="003B1BEB" w:rsidP="00DF1691">
                            <w:pPr>
                              <w:pStyle w:val="Page-Left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3" type="#_x0000_t202" style="position:absolute;margin-left:31.8pt;margin-top:31.7pt;width:27.9pt;height:12.35pt;z-index:25175763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" filled="f" stroked="f">
                <v:textbox inset="0,0,0,0">
                  <w:txbxContent>
                    <w:p w14:paraId="5A62015F" w14:textId="2C269AD6" w:rsidR="00DF1691" w:rsidRDefault="003B1BEB" w:rsidP="00DF1691">
                      <w:pPr>
                        <w:pStyle w:val="Page-Left"/>
                      </w:pPr>
                      <w:r>
                        <w:t>11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2478B">
        <w:rPr>
          <w:noProof/>
        </w:rPr>
        <mc:AlternateContent>
          <mc:Choice Requires="wps">
            <w:drawing>
              <wp:anchor distT="0" distB="0" distL="114300" distR="114300" simplePos="0" relativeHeight="251751491" behindDoc="0" locked="0" layoutInCell="1" allowOverlap="1" wp14:anchorId="44A98E67" wp14:editId="2BD5A7E5">
                <wp:simplePos x="0" y="0"/>
                <wp:positionH relativeFrom="page">
                  <wp:posOffset>3012440</wp:posOffset>
                </wp:positionH>
                <wp:positionV relativeFrom="page">
                  <wp:posOffset>5243195</wp:posOffset>
                </wp:positionV>
                <wp:extent cx="4297680" cy="574675"/>
                <wp:effectExtent l="0" t="0" r="0" b="9525"/>
                <wp:wrapTight wrapText="bothSides">
                  <wp:wrapPolygon edited="0">
                    <wp:start x="128" y="0"/>
                    <wp:lineTo x="128" y="21003"/>
                    <wp:lineTo x="21319" y="21003"/>
                    <wp:lineTo x="21319" y="0"/>
                    <wp:lineTo x="128" y="0"/>
                  </wp:wrapPolygon>
                </wp:wrapTight>
                <wp:docPr id="256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7B33ED30" w14:textId="5F14BE9D" w:rsidR="00F2478B" w:rsidRDefault="00F2478B" w:rsidP="006C6BEB">
                            <w:pPr>
                              <w:pStyle w:val="Heading1"/>
                            </w:pPr>
                            <w:r>
                              <w:t>Intent (Share)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4" type="#_x0000_t202" style="position:absolute;margin-left:237.2pt;margin-top:412.85pt;width:338.4pt;height:45.25pt;z-index:25175149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" filled="f" stroked="f">
                <v:textbox inset=",0,,0">
                  <w:txbxContent>
                    <w:p w14:paraId="7B33ED30" w14:textId="5F14BE9D" w:rsidR="00F2478B" w:rsidRDefault="00F2478B" w:rsidP="006C6BEB">
                      <w:pPr>
                        <w:pStyle w:val="Heading1"/>
                      </w:pPr>
                      <w:r>
                        <w:t>Intent (Share)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F2478B">
        <w:rPr>
          <w:noProof/>
        </w:rPr>
        <mc:AlternateContent>
          <mc:Choice Requires="wps">
            <w:drawing>
              <wp:anchor distT="0" distB="0" distL="114300" distR="114300" simplePos="0" relativeHeight="251752515" behindDoc="0" locked="0" layoutInCell="1" allowOverlap="1" wp14:anchorId="2EB40976" wp14:editId="10195662">
                <wp:simplePos x="0" y="0"/>
                <wp:positionH relativeFrom="page">
                  <wp:posOffset>3012440</wp:posOffset>
                </wp:positionH>
                <wp:positionV relativeFrom="page">
                  <wp:posOffset>5881370</wp:posOffset>
                </wp:positionV>
                <wp:extent cx="4297680" cy="666750"/>
                <wp:effectExtent l="0" t="0" r="0" b="19050"/>
                <wp:wrapTight wrapText="bothSides">
                  <wp:wrapPolygon edited="0">
                    <wp:start x="128" y="0"/>
                    <wp:lineTo x="128" y="21394"/>
                    <wp:lineTo x="21319" y="21394"/>
                    <wp:lineTo x="21319" y="0"/>
                    <wp:lineTo x="128" y="0"/>
                  </wp:wrapPolygon>
                </wp:wrapTight>
                <wp:docPr id="257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DD8DD59" w14:textId="13C83415" w:rsidR="00F2478B" w:rsidRPr="00E52046" w:rsidRDefault="00F2478B" w:rsidP="006C6BEB">
                            <w:pPr>
                              <w:pStyle w:val="Heading4"/>
                            </w:pPr>
                            <w:r>
                              <w:t xml:space="preserve">Through this intent, the user can share the parking information to other users, in </w:t>
                            </w:r>
                            <w:r w:rsidR="00BF1555">
                              <w:t xml:space="preserve">these </w:t>
                            </w:r>
                            <w:proofErr w:type="gramStart"/>
                            <w:r w:rsidR="00BF1555">
                              <w:t>images</w:t>
                            </w:r>
                            <w:r>
                              <w:t>,</w:t>
                            </w:r>
                            <w:proofErr w:type="gramEnd"/>
                            <w:r>
                              <w:t xml:space="preserve"> share the details of parking to another user in </w:t>
                            </w:r>
                            <w:proofErr w:type="spellStart"/>
                            <w:r>
                              <w:t>whatsapp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5" type="#_x0000_t202" style="position:absolute;margin-left:237.2pt;margin-top:463.1pt;width:338.4pt;height:52.5pt;z-index:2517525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" mv:complextextbox="1" filled="f" stroked="f">
                <v:textbox inset=",0,,0">
                  <w:txbxContent>
                    <w:p w14:paraId="3DD8DD59" w14:textId="13C83415" w:rsidR="00F2478B" w:rsidRPr="00E52046" w:rsidRDefault="00F2478B" w:rsidP="006C6BEB">
                      <w:pPr>
                        <w:pStyle w:val="Heading4"/>
                      </w:pPr>
                      <w:r>
                        <w:t xml:space="preserve">Through this intent, the user can share the parking information to other users, in </w:t>
                      </w:r>
                      <w:r w:rsidR="00BF1555">
                        <w:t xml:space="preserve">these </w:t>
                      </w:r>
                      <w:proofErr w:type="gramStart"/>
                      <w:r w:rsidR="00BF1555">
                        <w:t>images</w:t>
                      </w:r>
                      <w:r>
                        <w:t>,</w:t>
                      </w:r>
                      <w:proofErr w:type="gramEnd"/>
                      <w:r>
                        <w:t xml:space="preserve"> share the details of parking to another user in </w:t>
                      </w:r>
                      <w:proofErr w:type="spellStart"/>
                      <w:r>
                        <w:t>whatsapp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F2478B">
        <w:rPr>
          <w:noProof/>
        </w:rPr>
        <w:drawing>
          <wp:anchor distT="0" distB="0" distL="118745" distR="118745" simplePos="0" relativeHeight="251753539" behindDoc="0" locked="0" layoutInCell="1" allowOverlap="1" wp14:anchorId="4A2A6D87" wp14:editId="06E3F6FD">
            <wp:simplePos x="0" y="0"/>
            <wp:positionH relativeFrom="page">
              <wp:posOffset>3953510</wp:posOffset>
            </wp:positionH>
            <wp:positionV relativeFrom="page">
              <wp:posOffset>649605</wp:posOffset>
            </wp:positionV>
            <wp:extent cx="2223770" cy="3712210"/>
            <wp:effectExtent l="0" t="0" r="11430" b="961390"/>
            <wp:wrapTight wrapText="bothSides">
              <wp:wrapPolygon edited="0">
                <wp:start x="1727" y="0"/>
                <wp:lineTo x="0" y="739"/>
                <wp:lineTo x="0" y="20543"/>
                <wp:lineTo x="1234" y="21282"/>
                <wp:lineTo x="0" y="22612"/>
                <wp:lineTo x="0" y="27046"/>
                <wp:lineTo x="21464" y="27046"/>
                <wp:lineTo x="21464" y="22612"/>
                <wp:lineTo x="20231" y="21282"/>
                <wp:lineTo x="21464" y="20543"/>
                <wp:lineTo x="21464" y="739"/>
                <wp:lineTo x="19737" y="0"/>
                <wp:lineTo x="1727" y="0"/>
              </wp:wrapPolygon>
            </wp:wrapTight>
            <wp:docPr id="258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04" descr="::cat 2 images:42-15459039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37122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78B">
        <w:rPr>
          <w:noProof/>
        </w:rPr>
        <w:drawing>
          <wp:anchor distT="0" distB="0" distL="118745" distR="118745" simplePos="0" relativeHeight="251754563" behindDoc="0" locked="0" layoutInCell="1" allowOverlap="1" wp14:anchorId="43352345" wp14:editId="46B036DD">
            <wp:simplePos x="0" y="0"/>
            <wp:positionH relativeFrom="page">
              <wp:posOffset>6878320</wp:posOffset>
            </wp:positionH>
            <wp:positionV relativeFrom="page">
              <wp:posOffset>649605</wp:posOffset>
            </wp:positionV>
            <wp:extent cx="2223494" cy="3712210"/>
            <wp:effectExtent l="0" t="0" r="12065" b="961390"/>
            <wp:wrapTight wrapText="bothSides">
              <wp:wrapPolygon edited="0">
                <wp:start x="1728" y="0"/>
                <wp:lineTo x="0" y="739"/>
                <wp:lineTo x="0" y="20543"/>
                <wp:lineTo x="1234" y="21282"/>
                <wp:lineTo x="0" y="22612"/>
                <wp:lineTo x="0" y="27046"/>
                <wp:lineTo x="21470" y="27046"/>
                <wp:lineTo x="21470" y="22612"/>
                <wp:lineTo x="20237" y="21282"/>
                <wp:lineTo x="21470" y="20543"/>
                <wp:lineTo x="21470" y="739"/>
                <wp:lineTo x="19743" y="0"/>
                <wp:lineTo x="1728" y="0"/>
              </wp:wrapPolygon>
            </wp:wrapTight>
            <wp:docPr id="105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05" descr="::cat 2 images:IS016-07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494" cy="37122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78B">
        <w:rPr>
          <w:noProof/>
        </w:rPr>
        <w:drawing>
          <wp:anchor distT="0" distB="0" distL="118745" distR="118745" simplePos="0" relativeHeight="251755587" behindDoc="0" locked="0" layoutInCell="1" allowOverlap="1" wp14:anchorId="7F5A0BD0" wp14:editId="2FFD84A0">
            <wp:simplePos x="0" y="0"/>
            <wp:positionH relativeFrom="page">
              <wp:posOffset>903605</wp:posOffset>
            </wp:positionH>
            <wp:positionV relativeFrom="page">
              <wp:posOffset>568960</wp:posOffset>
            </wp:positionV>
            <wp:extent cx="2273935" cy="3792855"/>
            <wp:effectExtent l="0" t="0" r="12065" b="982345"/>
            <wp:wrapTight wrapText="bothSides">
              <wp:wrapPolygon edited="0">
                <wp:start x="1689" y="0"/>
                <wp:lineTo x="0" y="723"/>
                <wp:lineTo x="0" y="27050"/>
                <wp:lineTo x="21473" y="27050"/>
                <wp:lineTo x="21473" y="723"/>
                <wp:lineTo x="19784" y="0"/>
                <wp:lineTo x="1689" y="0"/>
              </wp:wrapPolygon>
            </wp:wrapTight>
            <wp:docPr id="259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03" descr="::cat 2 images:42-1653962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379285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16">
        <w:br w:type="page"/>
      </w:r>
      <w:r w:rsidR="00A06216" w:rsidRPr="00A06216">
        <w:lastRenderedPageBreak/>
        <w:drawing>
          <wp:anchor distT="0" distB="0" distL="118745" distR="118745" simplePos="0" relativeHeight="251762755" behindDoc="0" locked="0" layoutInCell="1" allowOverlap="1" wp14:anchorId="46F9DE0A" wp14:editId="4A0C3ED9">
            <wp:simplePos x="0" y="0"/>
            <wp:positionH relativeFrom="page">
              <wp:posOffset>6848475</wp:posOffset>
            </wp:positionH>
            <wp:positionV relativeFrom="page">
              <wp:posOffset>637540</wp:posOffset>
            </wp:positionV>
            <wp:extent cx="2223135" cy="3712210"/>
            <wp:effectExtent l="0" t="0" r="12065" b="961390"/>
            <wp:wrapTight wrapText="bothSides">
              <wp:wrapPolygon edited="0">
                <wp:start x="1728" y="0"/>
                <wp:lineTo x="0" y="739"/>
                <wp:lineTo x="0" y="20543"/>
                <wp:lineTo x="1234" y="21282"/>
                <wp:lineTo x="0" y="22612"/>
                <wp:lineTo x="0" y="27046"/>
                <wp:lineTo x="21470" y="27046"/>
                <wp:lineTo x="21470" y="22612"/>
                <wp:lineTo x="20237" y="21282"/>
                <wp:lineTo x="21470" y="20543"/>
                <wp:lineTo x="21470" y="739"/>
                <wp:lineTo x="19743" y="0"/>
                <wp:lineTo x="1728" y="0"/>
              </wp:wrapPolygon>
            </wp:wrapTight>
            <wp:docPr id="9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05" descr="::cat 2 images:IS016-07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37122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16" w:rsidRPr="00A06216">
        <w:drawing>
          <wp:anchor distT="0" distB="0" distL="118745" distR="118745" simplePos="0" relativeHeight="251761731" behindDoc="0" locked="0" layoutInCell="1" allowOverlap="1" wp14:anchorId="3CC716C1" wp14:editId="05D6CC36">
            <wp:simplePos x="0" y="0"/>
            <wp:positionH relativeFrom="page">
              <wp:posOffset>3923665</wp:posOffset>
            </wp:positionH>
            <wp:positionV relativeFrom="page">
              <wp:posOffset>636905</wp:posOffset>
            </wp:positionV>
            <wp:extent cx="2223770" cy="3712210"/>
            <wp:effectExtent l="0" t="0" r="11430" b="961390"/>
            <wp:wrapTight wrapText="bothSides">
              <wp:wrapPolygon edited="0">
                <wp:start x="1727" y="0"/>
                <wp:lineTo x="0" y="739"/>
                <wp:lineTo x="0" y="20543"/>
                <wp:lineTo x="1234" y="21282"/>
                <wp:lineTo x="0" y="22612"/>
                <wp:lineTo x="0" y="27046"/>
                <wp:lineTo x="21464" y="27046"/>
                <wp:lineTo x="21464" y="22612"/>
                <wp:lineTo x="20231" y="21282"/>
                <wp:lineTo x="21464" y="20543"/>
                <wp:lineTo x="21464" y="739"/>
                <wp:lineTo x="19737" y="0"/>
                <wp:lineTo x="1727" y="0"/>
              </wp:wrapPolygon>
            </wp:wrapTight>
            <wp:docPr id="8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04" descr="::cat 2 images:42-1545903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3712210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16" w:rsidRPr="00A06216">
        <w:drawing>
          <wp:anchor distT="0" distB="0" distL="118745" distR="118745" simplePos="0" relativeHeight="251763779" behindDoc="0" locked="0" layoutInCell="1" allowOverlap="1" wp14:anchorId="687AB5C7" wp14:editId="12F5DAD3">
            <wp:simplePos x="0" y="0"/>
            <wp:positionH relativeFrom="page">
              <wp:posOffset>873760</wp:posOffset>
            </wp:positionH>
            <wp:positionV relativeFrom="page">
              <wp:posOffset>554990</wp:posOffset>
            </wp:positionV>
            <wp:extent cx="2273935" cy="3792855"/>
            <wp:effectExtent l="0" t="0" r="12065" b="982345"/>
            <wp:wrapTight wrapText="bothSides">
              <wp:wrapPolygon edited="0">
                <wp:start x="1689" y="0"/>
                <wp:lineTo x="0" y="723"/>
                <wp:lineTo x="0" y="27050"/>
                <wp:lineTo x="21473" y="27050"/>
                <wp:lineTo x="21473" y="723"/>
                <wp:lineTo x="19784" y="0"/>
                <wp:lineTo x="1689" y="0"/>
              </wp:wrapPolygon>
            </wp:wrapTight>
            <wp:docPr id="12" name="Placeh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03" descr="::cat 2 images:42-1653962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35" cy="3792855"/>
                    </a:xfrm>
                    <a:prstGeom prst="round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innerShdw blurRad="25400" dir="13500000">
                        <a:srgbClr val="000000">
                          <a:alpha val="20000"/>
                        </a:srgbClr>
                      </a:innerShdw>
                      <a:reflection stA="40000" endPos="2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216" w:rsidRPr="00A06216">
        <mc:AlternateContent>
          <mc:Choice Requires="wps">
            <w:drawing>
              <wp:anchor distT="0" distB="0" distL="114300" distR="114300" simplePos="0" relativeHeight="251764803" behindDoc="0" locked="0" layoutInCell="1" allowOverlap="1" wp14:anchorId="7E1E5476" wp14:editId="600EBC29">
                <wp:simplePos x="0" y="0"/>
                <wp:positionH relativeFrom="page">
                  <wp:posOffset>374015</wp:posOffset>
                </wp:positionH>
                <wp:positionV relativeFrom="page">
                  <wp:posOffset>388620</wp:posOffset>
                </wp:positionV>
                <wp:extent cx="354330" cy="156845"/>
                <wp:effectExtent l="0" t="0" r="1270" b="20955"/>
                <wp:wrapNone/>
                <wp:docPr id="7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" cy="1568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A8B4189" w14:textId="57960CA0" w:rsidR="00A06216" w:rsidRDefault="003B1BEB" w:rsidP="00A06216">
                            <w:pPr>
                              <w:pStyle w:val="TitleChar"/>
                            </w:pPr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margin-left:29.45pt;margin-top:30.6pt;width:27.9pt;height:12.35pt;z-index:25176480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" filled="f" stroked="f">
                <v:textbox inset="0,0,0,0">
                  <w:txbxContent>
                    <w:p w14:paraId="5A8B4189" w14:textId="57960CA0" w:rsidR="00A06216" w:rsidRDefault="003B1BEB" w:rsidP="00A06216">
                      <w:pPr>
                        <w:pStyle w:val="TitleChar"/>
                      </w:pPr>
                      <w:r>
                        <w:t>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06216" w:rsidRPr="00A06216">
        <mc:AlternateContent>
          <mc:Choice Requires="wps">
            <w:drawing>
              <wp:anchor distT="0" distB="0" distL="114300" distR="114300" simplePos="0" relativeHeight="251760707" behindDoc="0" locked="0" layoutInCell="1" allowOverlap="1" wp14:anchorId="5D6E4EC4" wp14:editId="5F4A6831">
                <wp:simplePos x="0" y="0"/>
                <wp:positionH relativeFrom="page">
                  <wp:posOffset>2982595</wp:posOffset>
                </wp:positionH>
                <wp:positionV relativeFrom="page">
                  <wp:posOffset>5867400</wp:posOffset>
                </wp:positionV>
                <wp:extent cx="4297680" cy="666750"/>
                <wp:effectExtent l="0" t="0" r="0" b="19050"/>
                <wp:wrapTight wrapText="bothSides">
                  <wp:wrapPolygon edited="0">
                    <wp:start x="128" y="0"/>
                    <wp:lineTo x="128" y="21394"/>
                    <wp:lineTo x="21319" y="21394"/>
                    <wp:lineTo x="21319" y="0"/>
                    <wp:lineTo x="128" y="0"/>
                  </wp:wrapPolygon>
                </wp:wrapTight>
                <wp:docPr id="6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09651CCE" w14:textId="74D06C21" w:rsidR="00A06216" w:rsidRPr="00E52046" w:rsidRDefault="00A06216" w:rsidP="00A06216">
                            <w:pPr>
                              <w:pStyle w:val="Heading4"/>
                            </w:pPr>
                            <w:r>
                              <w:t xml:space="preserve">Through this </w:t>
                            </w:r>
                            <w:r>
                              <w:t>option</w:t>
                            </w:r>
                            <w:r>
                              <w:t xml:space="preserve">, the user can </w:t>
                            </w:r>
                            <w:r>
                              <w:t>view the route to the parking from its current location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margin-left:234.85pt;margin-top:462pt;width:338.4pt;height:52.5pt;z-index:2517607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" mv:complextextbox="1" filled="f" stroked="f">
                <v:textbox inset=",0,,0">
                  <w:txbxContent>
                    <w:p w14:paraId="09651CCE" w14:textId="74D06C21" w:rsidR="00A06216" w:rsidRPr="00E52046" w:rsidRDefault="00A06216" w:rsidP="00A06216">
                      <w:pPr>
                        <w:pStyle w:val="Heading4"/>
                      </w:pPr>
                      <w:r>
                        <w:t xml:space="preserve">Through this </w:t>
                      </w:r>
                      <w:r>
                        <w:t>option</w:t>
                      </w:r>
                      <w:r>
                        <w:t xml:space="preserve">, the user can </w:t>
                      </w:r>
                      <w:r>
                        <w:t>view the route to the parking from its current location</w:t>
                      </w:r>
                      <w:r>
                        <w:t>.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r w:rsidR="00A06216" w:rsidRPr="00A06216">
        <mc:AlternateContent>
          <mc:Choice Requires="wps">
            <w:drawing>
              <wp:anchor distT="0" distB="0" distL="114300" distR="114300" simplePos="0" relativeHeight="251759683" behindDoc="0" locked="0" layoutInCell="1" allowOverlap="1" wp14:anchorId="33BC947B" wp14:editId="6C17920A">
                <wp:simplePos x="0" y="0"/>
                <wp:positionH relativeFrom="page">
                  <wp:posOffset>2982595</wp:posOffset>
                </wp:positionH>
                <wp:positionV relativeFrom="page">
                  <wp:posOffset>5229225</wp:posOffset>
                </wp:positionV>
                <wp:extent cx="4297680" cy="574675"/>
                <wp:effectExtent l="0" t="0" r="0" b="9525"/>
                <wp:wrapTight wrapText="bothSides">
                  <wp:wrapPolygon edited="0">
                    <wp:start x="128" y="0"/>
                    <wp:lineTo x="128" y="21003"/>
                    <wp:lineTo x="21319" y="21003"/>
                    <wp:lineTo x="21319" y="0"/>
                    <wp:lineTo x="128" y="0"/>
                  </wp:wrapPolygon>
                </wp:wrapTight>
                <wp:docPr id="5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7680" cy="574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FAA26D3D-D897-4be2-8F04-BA451C77F1D7}">
                            <ma14:placeholder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2DB74E2" w14:textId="23AE068A" w:rsidR="00A06216" w:rsidRDefault="00A06216" w:rsidP="00A06216">
                            <w:pPr>
                              <w:pStyle w:val="Heading1"/>
                            </w:pPr>
                            <w:r>
                              <w:t>Google Maps Route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margin-left:234.85pt;margin-top:411.75pt;width:338.4pt;height:45.25pt;z-index:25175968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" filled="f" stroked="f">
                <v:textbox inset=",0,,0">
                  <w:txbxContent>
                    <w:p w14:paraId="52DB74E2" w14:textId="23AE068A" w:rsidR="00A06216" w:rsidRDefault="00A06216" w:rsidP="00A06216">
                      <w:pPr>
                        <w:pStyle w:val="Heading1"/>
                      </w:pPr>
                      <w:r>
                        <w:t>Google Maps Route</w:t>
                      </w:r>
                    </w:p>
                  </w:txbxContent>
                </v:textbox>
                <w10:wrap type="tight" anchorx="page" anchory="page"/>
              </v:shape>
            </w:pict>
          </mc:Fallback>
        </mc:AlternateContent>
      </w:r>
      <w:bookmarkStart w:id="0" w:name="_GoBack"/>
      <w:bookmarkEnd w:id="0"/>
    </w:p>
    <w:sectPr w:rsidR="00D353DD" w:rsidSect="00D353DD">
      <w:footerReference w:type="default" r:id="rId27"/>
      <w:pgSz w:w="15840" w:h="12240" w:orient="landscape"/>
      <w:pgMar w:top="576" w:right="576" w:bottom="576" w:left="576" w:header="576" w:footer="576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E4CD6D7" w14:textId="77777777" w:rsidR="001E466E" w:rsidRDefault="001E466E">
      <w:r>
        <w:separator/>
      </w:r>
    </w:p>
  </w:endnote>
  <w:endnote w:type="continuationSeparator" w:id="0">
    <w:p w14:paraId="1E1F9245" w14:textId="77777777" w:rsidR="001E466E" w:rsidRDefault="001E46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Webdings">
    <w:panose1 w:val="05030102010509060703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88E71A" w14:textId="77777777" w:rsidR="00F2478B" w:rsidRDefault="00F2478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3FADFE09" wp14:editId="10F78433">
              <wp:simplePos x="0" y="0"/>
              <wp:positionH relativeFrom="page">
                <wp:posOffset>6343650</wp:posOffset>
              </wp:positionH>
              <wp:positionV relativeFrom="page">
                <wp:posOffset>7433945</wp:posOffset>
              </wp:positionV>
              <wp:extent cx="3360420" cy="148590"/>
              <wp:effectExtent l="0" t="4445" r="0" b="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042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FAA26D3D-D897-4be2-8F04-BA451C77F1D7}">
                          <ma14:placeholderFlag xmlns:ma14="http://schemas.microsoft.com/office/mac/drawingml/2011/main" val="1"/>
                        </a:ext>
                      </a:extLst>
                    </wps:spPr>
                    <wps:txbx>
                      <w:txbxContent>
                        <w:p w14:paraId="1AAD0091" w14:textId="77777777" w:rsidR="00F2478B" w:rsidRDefault="00F2478B" w:rsidP="00D353DD">
                          <w:pPr>
                            <w:pStyle w:val="Footer-Right"/>
                          </w:pPr>
                          <w:r>
                            <w:t>[Insert Date \ Issue]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0,0l0,21600,21600,21600,21600,0xe">
              <v:stroke joinstyle="miter"/>
              <v:path gradientshapeok="t" o:connecttype="rect"/>
            </v:shapetype>
            <v:shape id="Text Box 2" o:spid="_x0000_s1109" type="#_x0000_t202" style="position:absolute;margin-left:499.5pt;margin-top:585.35pt;width:264.6pt;height:11.7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" filled="f" stroked="f">
              <v:stroke o:forcedash="t"/>
              <v:textbox inset="0,0,0,0">
                <w:txbxContent>
                  <w:p w14:paraId="1AAD0091" w14:textId="77777777" w:rsidR="00F2478B" w:rsidRDefault="00F2478B" w:rsidP="00D353DD">
                    <w:pPr>
                      <w:pStyle w:val="Footer-Right"/>
                    </w:pPr>
                    <w:r>
                      <w:t>[Insert Date \ Issue]</w:t>
                    </w:r>
                  </w:p>
                </w:txbxContent>
              </v:textbox>
              <w10:wrap type="tight"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29765B5" wp14:editId="052587AE">
              <wp:simplePos x="0" y="0"/>
              <wp:positionH relativeFrom="page">
                <wp:posOffset>365760</wp:posOffset>
              </wp:positionH>
              <wp:positionV relativeFrom="page">
                <wp:posOffset>7433945</wp:posOffset>
              </wp:positionV>
              <wp:extent cx="3360420" cy="148590"/>
              <wp:effectExtent l="0" t="4445" r="0" b="0"/>
              <wp:wrapTight wrapText="bothSides">
                <wp:wrapPolygon edited="0">
                  <wp:start x="0" y="0"/>
                  <wp:lineTo x="21600" y="0"/>
                  <wp:lineTo x="21600" y="21600"/>
                  <wp:lineTo x="0" y="21600"/>
                  <wp:lineTo x="0" y="0"/>
                </wp:wrapPolygon>
              </wp:wrapTight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60420" cy="1485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FAA26D3D-D897-4be2-8F04-BA451C77F1D7}">
                          <ma14:placeholderFlag xmlns:ma14="http://schemas.microsoft.com/office/mac/drawingml/2011/main" val="1"/>
                        </a:ext>
                      </a:extLst>
                    </wps:spPr>
                    <wps:txbx>
                      <w:txbxContent>
                        <w:p w14:paraId="3D3C45A9" w14:textId="77777777" w:rsidR="00F2478B" w:rsidRDefault="00F2478B" w:rsidP="00D353DD">
                          <w:pPr>
                            <w:pStyle w:val="Footer"/>
                          </w:pPr>
                          <w:r>
                            <w:t>Lorem &amp; Ipsum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110" type="#_x0000_t202" style="position:absolute;margin-left:28.8pt;margin-top:585.35pt;width:264.6pt;height:11.7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" o:allowincell="f" filled="f" stroked="f">
              <v:stroke o:forcedash="t"/>
              <v:textbox inset="0,0,0,0">
                <w:txbxContent>
                  <w:p w14:paraId="3D3C45A9" w14:textId="77777777" w:rsidR="00F2478B" w:rsidRDefault="00F2478B" w:rsidP="00D353DD">
                    <w:pPr>
                      <w:pStyle w:val="Footer"/>
                    </w:pPr>
                    <w:r>
                      <w:t>Lorem &amp; Ipsum</w:t>
                    </w:r>
                  </w:p>
                </w:txbxContent>
              </v:textbox>
              <w10:wrap type="tight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553BC9" w14:textId="77777777" w:rsidR="001E466E" w:rsidRDefault="001E466E">
      <w:r>
        <w:separator/>
      </w:r>
    </w:p>
  </w:footnote>
  <w:footnote w:type="continuationSeparator" w:id="0">
    <w:p w14:paraId="752DE7EB" w14:textId="77777777" w:rsidR="001E466E" w:rsidRDefault="001E46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E5C1B0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5CBD7C91"/>
    <w:multiLevelType w:val="multilevel"/>
    <w:tmpl w:val="04090023"/>
    <w:styleLink w:val="ArticleSection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embedSystemFonts/>
  <w:proofState w:spelling="clean" w:grammar="clean"/>
  <w:attachedTemplate r:id="rId1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OpenInPublishingView" w:val="0"/>
    <w:docVar w:name="ShowStaticGuides" w:val="1"/>
  </w:docVars>
  <w:rsids>
    <w:rsidRoot w:val="00D353DD"/>
    <w:rsid w:val="00027D1F"/>
    <w:rsid w:val="000736D8"/>
    <w:rsid w:val="00082076"/>
    <w:rsid w:val="001560B6"/>
    <w:rsid w:val="001E466E"/>
    <w:rsid w:val="001E52C8"/>
    <w:rsid w:val="00204112"/>
    <w:rsid w:val="0021361E"/>
    <w:rsid w:val="00361884"/>
    <w:rsid w:val="003B1BEB"/>
    <w:rsid w:val="003C20A3"/>
    <w:rsid w:val="00423D3D"/>
    <w:rsid w:val="004F325B"/>
    <w:rsid w:val="004F584B"/>
    <w:rsid w:val="005F7A72"/>
    <w:rsid w:val="00663B65"/>
    <w:rsid w:val="006C6BEB"/>
    <w:rsid w:val="00713280"/>
    <w:rsid w:val="00737BEB"/>
    <w:rsid w:val="00786AC8"/>
    <w:rsid w:val="00A03F04"/>
    <w:rsid w:val="00A06216"/>
    <w:rsid w:val="00A21431"/>
    <w:rsid w:val="00A44505"/>
    <w:rsid w:val="00B800EF"/>
    <w:rsid w:val="00BE2AAD"/>
    <w:rsid w:val="00BF1555"/>
    <w:rsid w:val="00D2397A"/>
    <w:rsid w:val="00D23EDE"/>
    <w:rsid w:val="00D353DD"/>
    <w:rsid w:val="00DB0910"/>
    <w:rsid w:val="00DC59B3"/>
    <w:rsid w:val="00DF1691"/>
    <w:rsid w:val="00E43DBA"/>
    <w:rsid w:val="00EA3684"/>
    <w:rsid w:val="00EB520A"/>
    <w:rsid w:val="00F14E9D"/>
    <w:rsid w:val="00F2478B"/>
    <w:rsid w:val="00F96EED"/>
    <w:rsid w:val="00FF661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EDA208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heading 2" w:uiPriority="9" w:qFormat="1"/>
    <w:lsdException w:name="heading 3" w:uiPriority="9" w:qFormat="1"/>
    <w:lsdException w:name="heading 5" w:uiPriority="9" w:qFormat="1"/>
    <w:lsdException w:name="Title" w:uiPriority="10" w:qFormat="1"/>
    <w:lsdException w:name="Body Text" w:uiPriority="99"/>
    <w:lsdException w:name="Subtitle" w:uiPriority="11" w:qFormat="1"/>
    <w:lsdException w:name="Body Text 2" w:uiPriority="99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52046"/>
    <w:pPr>
      <w:jc w:val="center"/>
      <w:outlineLvl w:val="0"/>
    </w:pPr>
    <w:rPr>
      <w:rFonts w:asciiTheme="majorHAnsi" w:eastAsiaTheme="majorEastAsia" w:hAnsiTheme="majorHAnsi" w:cstheme="majorBidi"/>
      <w:bCs/>
      <w:color w:val="3399CC" w:themeColor="text2"/>
      <w:sz w:val="60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E52046"/>
    <w:pPr>
      <w:jc w:val="right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E52046"/>
    <w:pPr>
      <w:spacing w:after="120"/>
      <w:outlineLvl w:val="2"/>
    </w:pPr>
    <w:rPr>
      <w:rFonts w:asciiTheme="majorHAnsi" w:eastAsiaTheme="majorEastAsia" w:hAnsiTheme="majorHAnsi" w:cstheme="majorBidi"/>
      <w:b/>
      <w:bCs/>
      <w:caps/>
      <w:color w:val="3399CC" w:themeColor="text2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E52046"/>
    <w:pPr>
      <w:spacing w:before="120"/>
      <w:jc w:val="center"/>
      <w:outlineLvl w:val="3"/>
    </w:pPr>
    <w:rPr>
      <w:rFonts w:asciiTheme="majorHAnsi" w:eastAsiaTheme="majorEastAsia" w:hAnsiTheme="majorHAnsi" w:cstheme="majorBidi"/>
      <w:b/>
      <w:bCs/>
      <w:iCs/>
      <w:color w:val="3399CC" w:themeColor="text2"/>
    </w:rPr>
  </w:style>
  <w:style w:type="paragraph" w:styleId="Heading5">
    <w:name w:val="heading 5"/>
    <w:basedOn w:val="Normal"/>
    <w:link w:val="Heading5Char"/>
    <w:uiPriority w:val="9"/>
    <w:semiHidden/>
    <w:unhideWhenUsed/>
    <w:qFormat/>
    <w:rsid w:val="00E52046"/>
    <w:pPr>
      <w:outlineLvl w:val="4"/>
    </w:pPr>
    <w:rPr>
      <w:rFonts w:asciiTheme="majorHAnsi" w:eastAsiaTheme="majorEastAsia" w:hAnsiTheme="majorHAnsi" w:cstheme="majorBidi"/>
      <w:b/>
      <w:color w:val="3399CC" w:themeColor="text2"/>
    </w:rPr>
  </w:style>
  <w:style w:type="paragraph" w:styleId="Heading6">
    <w:name w:val="heading 6"/>
    <w:basedOn w:val="Normal"/>
    <w:link w:val="Heading6Char"/>
    <w:uiPriority w:val="9"/>
    <w:semiHidden/>
    <w:unhideWhenUsed/>
    <w:qFormat/>
    <w:rsid w:val="00E52046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0D575E" w:themeColor="accent1" w:themeShade="80"/>
    </w:rPr>
  </w:style>
  <w:style w:type="paragraph" w:styleId="Heading7">
    <w:name w:val="heading 7"/>
    <w:basedOn w:val="Normal"/>
    <w:link w:val="Heading7Char"/>
    <w:uiPriority w:val="9"/>
    <w:semiHidden/>
    <w:unhideWhenUsed/>
    <w:qFormat/>
    <w:rsid w:val="00E52046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rsid w:val="00E52046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363636" w:themeColor="text1" w:themeTint="C9"/>
      <w:sz w:val="20"/>
      <w:szCs w:val="20"/>
    </w:rPr>
  </w:style>
  <w:style w:type="paragraph" w:styleId="Heading9">
    <w:name w:val="heading 9"/>
    <w:basedOn w:val="Normal"/>
    <w:link w:val="Heading9Char"/>
    <w:uiPriority w:val="9"/>
    <w:semiHidden/>
    <w:unhideWhenUsed/>
    <w:qFormat/>
    <w:rsid w:val="00E52046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363636" w:themeColor="text1" w:themeTint="C9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ler">
    <w:name w:val="Mailer"/>
    <w:basedOn w:val="Normal"/>
    <w:link w:val="MailerChar"/>
    <w:qFormat/>
    <w:rsid w:val="00E52046"/>
    <w:rPr>
      <w:rFonts w:asciiTheme="majorHAnsi" w:eastAsiaTheme="majorEastAsia" w:hAnsiTheme="majorHAnsi" w:cstheme="majorBidi"/>
      <w:color w:val="000000" w:themeColor="text1"/>
      <w:sz w:val="28"/>
    </w:rPr>
  </w:style>
  <w:style w:type="paragraph" w:styleId="Title">
    <w:name w:val="Title"/>
    <w:basedOn w:val="Normal"/>
    <w:link w:val="TitleChar"/>
    <w:uiPriority w:val="10"/>
    <w:qFormat/>
    <w:rsid w:val="00E52046"/>
    <w:pPr>
      <w:contextualSpacing/>
      <w:jc w:val="center"/>
    </w:pPr>
    <w:rPr>
      <w:rFonts w:asciiTheme="majorHAnsi" w:eastAsiaTheme="majorEastAsia" w:hAnsiTheme="majorHAnsi" w:cstheme="majorBidi"/>
      <w:color w:val="3399CC" w:themeColor="text2"/>
      <w:spacing w:val="2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046"/>
    <w:rPr>
      <w:rFonts w:asciiTheme="majorHAnsi" w:eastAsiaTheme="majorEastAsia" w:hAnsiTheme="majorHAnsi" w:cstheme="majorBidi"/>
      <w:color w:val="3399CC" w:themeColor="text2"/>
      <w:spacing w:val="20"/>
      <w:sz w:val="72"/>
      <w:szCs w:val="52"/>
    </w:rPr>
  </w:style>
  <w:style w:type="paragraph" w:styleId="Subtitle">
    <w:name w:val="Subtitle"/>
    <w:basedOn w:val="Normal"/>
    <w:link w:val="SubtitleChar"/>
    <w:uiPriority w:val="11"/>
    <w:qFormat/>
    <w:rsid w:val="00E52046"/>
    <w:pPr>
      <w:numPr>
        <w:ilvl w:val="1"/>
      </w:numPr>
      <w:jc w:val="center"/>
    </w:pPr>
    <w:rPr>
      <w:rFonts w:asciiTheme="majorHAnsi" w:eastAsiaTheme="majorEastAsia" w:hAnsiTheme="majorHAnsi" w:cstheme="majorBidi"/>
      <w:b/>
      <w:iCs/>
      <w:color w:val="3399CC" w:themeColor="text2"/>
      <w:spacing w:val="60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E52046"/>
    <w:rPr>
      <w:rFonts w:asciiTheme="majorHAnsi" w:eastAsiaTheme="majorEastAsia" w:hAnsiTheme="majorHAnsi" w:cstheme="majorBidi"/>
      <w:b/>
      <w:iCs/>
      <w:color w:val="3399CC" w:themeColor="text2"/>
      <w:spacing w:val="60"/>
      <w:sz w:val="20"/>
    </w:rPr>
  </w:style>
  <w:style w:type="paragraph" w:styleId="Date">
    <w:name w:val="Date"/>
    <w:basedOn w:val="Normal"/>
    <w:link w:val="DateChar"/>
    <w:uiPriority w:val="99"/>
    <w:unhideWhenUsed/>
    <w:rsid w:val="00E52046"/>
    <w:pPr>
      <w:jc w:val="center"/>
    </w:pPr>
    <w:rPr>
      <w:b/>
      <w:caps/>
      <w:color w:val="FFFFFF" w:themeColor="background1"/>
    </w:rPr>
  </w:style>
  <w:style w:type="character" w:customStyle="1" w:styleId="DateChar">
    <w:name w:val="Date Char"/>
    <w:basedOn w:val="DefaultParagraphFont"/>
    <w:link w:val="Date"/>
    <w:uiPriority w:val="99"/>
    <w:rsid w:val="00E52046"/>
    <w:rPr>
      <w:b/>
      <w:caps/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2046"/>
    <w:rPr>
      <w:rFonts w:asciiTheme="majorHAnsi" w:eastAsiaTheme="majorEastAsia" w:hAnsiTheme="majorHAnsi" w:cstheme="majorBidi"/>
      <w:b/>
      <w:bCs/>
      <w:caps/>
      <w:color w:val="FFFFFF" w:themeColor="background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2046"/>
    <w:rPr>
      <w:rFonts w:asciiTheme="majorHAnsi" w:eastAsiaTheme="majorEastAsia" w:hAnsiTheme="majorHAnsi" w:cstheme="majorBidi"/>
      <w:b/>
      <w:bCs/>
      <w:caps/>
      <w:color w:val="3399CC" w:themeColor="text2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046"/>
    <w:rPr>
      <w:rFonts w:asciiTheme="majorHAnsi" w:eastAsiaTheme="majorEastAsia" w:hAnsiTheme="majorHAnsi" w:cstheme="majorBidi"/>
      <w:b/>
      <w:bCs/>
      <w:iCs/>
      <w:color w:val="3399CC" w:themeColor="text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E52046"/>
    <w:pPr>
      <w:spacing w:after="60"/>
      <w:jc w:val="center"/>
    </w:pPr>
    <w:rPr>
      <w:color w:val="3399CC" w:themeColor="text2"/>
      <w:sz w:val="18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52046"/>
    <w:rPr>
      <w:color w:val="3399CC" w:themeColor="text2"/>
      <w:sz w:val="18"/>
      <w:szCs w:val="16"/>
    </w:rPr>
  </w:style>
  <w:style w:type="paragraph" w:customStyle="1" w:styleId="ContactDetails">
    <w:name w:val="Contact Details"/>
    <w:basedOn w:val="Normal"/>
    <w:qFormat/>
    <w:rsid w:val="00E52046"/>
    <w:pPr>
      <w:jc w:val="center"/>
    </w:pPr>
    <w:rPr>
      <w:b/>
      <w:color w:val="FFFFFF" w:themeColor="background1"/>
      <w:spacing w:val="20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046"/>
    <w:rPr>
      <w:rFonts w:asciiTheme="majorHAnsi" w:eastAsiaTheme="majorEastAsia" w:hAnsiTheme="majorHAnsi" w:cstheme="majorBidi"/>
      <w:b/>
      <w:color w:val="3399CC" w:themeColor="text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046"/>
    <w:rPr>
      <w:rFonts w:asciiTheme="majorHAnsi" w:eastAsiaTheme="majorEastAsia" w:hAnsiTheme="majorHAnsi" w:cstheme="majorBidi"/>
      <w:i/>
      <w:iCs/>
      <w:color w:val="0D575E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04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046"/>
    <w:rPr>
      <w:rFonts w:asciiTheme="majorHAnsi" w:eastAsiaTheme="majorEastAsia" w:hAnsiTheme="majorHAnsi" w:cstheme="majorBidi"/>
      <w:color w:val="363636" w:themeColor="text1" w:themeTint="C9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046"/>
    <w:rPr>
      <w:rFonts w:asciiTheme="majorHAnsi" w:eastAsiaTheme="majorEastAsia" w:hAnsiTheme="majorHAnsi" w:cstheme="majorBidi"/>
      <w:i/>
      <w:iCs/>
      <w:color w:val="363636" w:themeColor="text1" w:themeTint="C9"/>
      <w:sz w:val="20"/>
      <w:szCs w:val="20"/>
    </w:rPr>
  </w:style>
  <w:style w:type="numbering" w:styleId="ArticleSection">
    <w:name w:val="Outline List 3"/>
    <w:basedOn w:val="NoList"/>
    <w:uiPriority w:val="99"/>
    <w:semiHidden/>
    <w:unhideWhenUsed/>
    <w:rsid w:val="00E52046"/>
    <w:pPr>
      <w:numPr>
        <w:numId w:val="1"/>
      </w:numPr>
    </w:pPr>
  </w:style>
  <w:style w:type="paragraph" w:customStyle="1" w:styleId="Company">
    <w:name w:val="Company"/>
    <w:basedOn w:val="Normal"/>
    <w:qFormat/>
    <w:rsid w:val="00E52046"/>
    <w:pPr>
      <w:jc w:val="center"/>
    </w:pPr>
    <w:rPr>
      <w:color w:val="FFFFFF" w:themeColor="background1"/>
      <w:sz w:val="40"/>
    </w:rPr>
  </w:style>
  <w:style w:type="paragraph" w:customStyle="1" w:styleId="Recipient">
    <w:name w:val="Recipient"/>
    <w:basedOn w:val="Normal"/>
    <w:qFormat/>
    <w:rsid w:val="00E52046"/>
    <w:rPr>
      <w:b/>
      <w:color w:val="000000" w:themeColor="text1"/>
      <w:sz w:val="28"/>
    </w:rPr>
  </w:style>
  <w:style w:type="paragraph" w:styleId="Header">
    <w:name w:val="header"/>
    <w:basedOn w:val="Normal"/>
    <w:link w:val="HeaderChar"/>
    <w:rsid w:val="00E52046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uiPriority w:val="99"/>
    <w:semiHidden/>
    <w:unhideWhenUsed/>
    <w:rsid w:val="00E52046"/>
    <w:pPr>
      <w:spacing w:after="120" w:line="264" w:lineRule="auto"/>
    </w:pPr>
    <w:rPr>
      <w:b/>
      <w:color w:val="7F7F7F" w:themeColor="text1" w:themeTint="80"/>
      <w:spacing w:val="5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E52046"/>
    <w:rPr>
      <w:b/>
      <w:color w:val="7F7F7F" w:themeColor="text1" w:themeTint="80"/>
      <w:spacing w:val="5"/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52046"/>
    <w:pPr>
      <w:jc w:val="right"/>
    </w:pPr>
    <w:rPr>
      <w:color w:val="595959" w:themeColor="text1" w:themeTint="A6"/>
      <w:sz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52046"/>
    <w:rPr>
      <w:color w:val="595959" w:themeColor="text1" w:themeTint="A6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52046"/>
    <w:rPr>
      <w:rFonts w:asciiTheme="majorHAnsi" w:eastAsiaTheme="majorEastAsia" w:hAnsiTheme="majorHAnsi" w:cstheme="majorBidi"/>
      <w:bCs/>
      <w:color w:val="3399CC" w:themeColor="text2"/>
      <w:sz w:val="60"/>
      <w:szCs w:val="32"/>
    </w:rPr>
  </w:style>
  <w:style w:type="paragraph" w:styleId="Footer">
    <w:name w:val="footer"/>
    <w:basedOn w:val="Normal"/>
    <w:link w:val="FooterChar"/>
    <w:uiPriority w:val="99"/>
    <w:semiHidden/>
    <w:unhideWhenUsed/>
    <w:rsid w:val="00E52046"/>
    <w:rPr>
      <w:color w:val="3399CC" w:themeColor="text2"/>
      <w:sz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E52046"/>
    <w:rPr>
      <w:color w:val="3399CC" w:themeColor="text2"/>
      <w:sz w:val="16"/>
    </w:rPr>
  </w:style>
  <w:style w:type="paragraph" w:customStyle="1" w:styleId="Footer-Right">
    <w:name w:val="Footer - Right"/>
    <w:basedOn w:val="Footer"/>
    <w:link w:val="Footer-RightChar"/>
    <w:qFormat/>
    <w:rsid w:val="00E52046"/>
    <w:pPr>
      <w:jc w:val="right"/>
    </w:pPr>
  </w:style>
  <w:style w:type="character" w:customStyle="1" w:styleId="Footer-RightChar">
    <w:name w:val="Footer - Right Char"/>
    <w:basedOn w:val="FooterChar"/>
    <w:link w:val="Footer-Right"/>
    <w:rsid w:val="00E52046"/>
    <w:rPr>
      <w:color w:val="3399CC" w:themeColor="text2"/>
      <w:sz w:val="16"/>
    </w:rPr>
  </w:style>
  <w:style w:type="paragraph" w:customStyle="1" w:styleId="Date-Large">
    <w:name w:val="Date - Large"/>
    <w:basedOn w:val="Date"/>
    <w:link w:val="Date-LargeChar"/>
    <w:qFormat/>
    <w:rsid w:val="00A20257"/>
    <w:rPr>
      <w:sz w:val="40"/>
    </w:rPr>
  </w:style>
  <w:style w:type="character" w:customStyle="1" w:styleId="Date-LargeChar">
    <w:name w:val="Date - Large Char"/>
    <w:basedOn w:val="DefaultParagraphFont"/>
    <w:link w:val="Date-Large"/>
    <w:rsid w:val="00A20257"/>
    <w:rPr>
      <w:b/>
      <w:caps/>
      <w:color w:val="FFFFFF" w:themeColor="background1"/>
      <w:sz w:val="40"/>
    </w:rPr>
  </w:style>
  <w:style w:type="character" w:customStyle="1" w:styleId="MailerChar">
    <w:name w:val="Mailer Char"/>
    <w:basedOn w:val="DefaultParagraphFont"/>
    <w:link w:val="Mailer"/>
    <w:rsid w:val="00E52046"/>
    <w:rPr>
      <w:rFonts w:asciiTheme="majorHAnsi" w:eastAsiaTheme="majorEastAsia" w:hAnsiTheme="majorHAnsi" w:cstheme="majorBidi"/>
      <w:color w:val="000000" w:themeColor="text1"/>
      <w:sz w:val="28"/>
    </w:rPr>
  </w:style>
  <w:style w:type="character" w:customStyle="1" w:styleId="HeaderChar">
    <w:name w:val="Header Char"/>
    <w:basedOn w:val="DefaultParagraphFont"/>
    <w:link w:val="Header"/>
    <w:rsid w:val="00E52046"/>
  </w:style>
  <w:style w:type="paragraph" w:customStyle="1" w:styleId="Page-Right">
    <w:name w:val="Page - Right"/>
    <w:basedOn w:val="Normal"/>
    <w:qFormat/>
    <w:rsid w:val="00E52046"/>
    <w:pPr>
      <w:jc w:val="right"/>
    </w:pPr>
    <w:rPr>
      <w:b/>
      <w:color w:val="3399CC" w:themeColor="text2"/>
      <w:sz w:val="18"/>
    </w:rPr>
  </w:style>
  <w:style w:type="paragraph" w:customStyle="1" w:styleId="Page-Left">
    <w:name w:val="Page - Left"/>
    <w:basedOn w:val="Page-Right"/>
    <w:qFormat/>
    <w:rsid w:val="00E52046"/>
    <w:pPr>
      <w:jc w:val="left"/>
    </w:pPr>
  </w:style>
  <w:style w:type="paragraph" w:styleId="TOCHeading">
    <w:name w:val="TOC Heading"/>
    <w:basedOn w:val="Heading1"/>
    <w:rsid w:val="00A6576D"/>
    <w:pPr>
      <w:outlineLvl w:val="9"/>
    </w:pPr>
    <w:rPr>
      <w:rFonts w:asciiTheme="minorHAnsi" w:eastAsiaTheme="minorHAnsi" w:hAnsiTheme="minorHAnsi" w:cstheme="minorBidi"/>
      <w:bCs w:val="0"/>
      <w:caps/>
      <w:sz w:val="36"/>
      <w:szCs w:val="24"/>
    </w:rPr>
  </w:style>
  <w:style w:type="paragraph" w:styleId="TOC1">
    <w:name w:val="toc 1"/>
    <w:basedOn w:val="Normal"/>
    <w:rsid w:val="00795921"/>
    <w:pPr>
      <w:spacing w:before="200" w:after="40"/>
      <w:jc w:val="center"/>
    </w:pPr>
    <w:rPr>
      <w:color w:val="3399CC" w:themeColor="text2"/>
      <w:sz w:val="20"/>
    </w:rPr>
  </w:style>
  <w:style w:type="paragraph" w:styleId="TOC2">
    <w:name w:val="toc 2"/>
    <w:basedOn w:val="Normal"/>
    <w:rsid w:val="00A6576D"/>
    <w:pPr>
      <w:jc w:val="center"/>
    </w:pPr>
    <w:rPr>
      <w:b/>
      <w:color w:val="3399CC" w:themeColor="text2"/>
    </w:rPr>
  </w:style>
  <w:style w:type="paragraph" w:customStyle="1" w:styleId="Tagline">
    <w:name w:val="Tagline"/>
    <w:basedOn w:val="Normal"/>
    <w:qFormat/>
    <w:rsid w:val="00A6576D"/>
    <w:pPr>
      <w:jc w:val="center"/>
    </w:pPr>
    <w:rPr>
      <w:caps/>
      <w:color w:val="3399CC" w:themeColor="text2"/>
      <w:sz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heading 2" w:uiPriority="9" w:qFormat="1"/>
    <w:lsdException w:name="heading 3" w:uiPriority="9" w:qFormat="1"/>
    <w:lsdException w:name="heading 5" w:uiPriority="9" w:qFormat="1"/>
    <w:lsdException w:name="Title" w:uiPriority="10" w:qFormat="1"/>
    <w:lsdException w:name="Body Text" w:uiPriority="99"/>
    <w:lsdException w:name="Subtitle" w:uiPriority="11" w:qFormat="1"/>
    <w:lsdException w:name="Body Text 2" w:uiPriority="99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52046"/>
    <w:pPr>
      <w:jc w:val="center"/>
      <w:outlineLvl w:val="0"/>
    </w:pPr>
    <w:rPr>
      <w:rFonts w:asciiTheme="majorHAnsi" w:eastAsiaTheme="majorEastAsia" w:hAnsiTheme="majorHAnsi" w:cstheme="majorBidi"/>
      <w:bCs/>
      <w:color w:val="3399CC" w:themeColor="text2"/>
      <w:sz w:val="60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E52046"/>
    <w:pPr>
      <w:jc w:val="right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E52046"/>
    <w:pPr>
      <w:spacing w:after="120"/>
      <w:outlineLvl w:val="2"/>
    </w:pPr>
    <w:rPr>
      <w:rFonts w:asciiTheme="majorHAnsi" w:eastAsiaTheme="majorEastAsia" w:hAnsiTheme="majorHAnsi" w:cstheme="majorBidi"/>
      <w:b/>
      <w:bCs/>
      <w:caps/>
      <w:color w:val="3399CC" w:themeColor="text2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rsid w:val="00E52046"/>
    <w:pPr>
      <w:spacing w:before="120"/>
      <w:jc w:val="center"/>
      <w:outlineLvl w:val="3"/>
    </w:pPr>
    <w:rPr>
      <w:rFonts w:asciiTheme="majorHAnsi" w:eastAsiaTheme="majorEastAsia" w:hAnsiTheme="majorHAnsi" w:cstheme="majorBidi"/>
      <w:b/>
      <w:bCs/>
      <w:iCs/>
      <w:color w:val="3399CC" w:themeColor="text2"/>
    </w:rPr>
  </w:style>
  <w:style w:type="paragraph" w:styleId="Heading5">
    <w:name w:val="heading 5"/>
    <w:basedOn w:val="Normal"/>
    <w:link w:val="Heading5Char"/>
    <w:uiPriority w:val="9"/>
    <w:semiHidden/>
    <w:unhideWhenUsed/>
    <w:qFormat/>
    <w:rsid w:val="00E52046"/>
    <w:pPr>
      <w:outlineLvl w:val="4"/>
    </w:pPr>
    <w:rPr>
      <w:rFonts w:asciiTheme="majorHAnsi" w:eastAsiaTheme="majorEastAsia" w:hAnsiTheme="majorHAnsi" w:cstheme="majorBidi"/>
      <w:b/>
      <w:color w:val="3399CC" w:themeColor="text2"/>
    </w:rPr>
  </w:style>
  <w:style w:type="paragraph" w:styleId="Heading6">
    <w:name w:val="heading 6"/>
    <w:basedOn w:val="Normal"/>
    <w:link w:val="Heading6Char"/>
    <w:uiPriority w:val="9"/>
    <w:semiHidden/>
    <w:unhideWhenUsed/>
    <w:qFormat/>
    <w:rsid w:val="00E52046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0D575E" w:themeColor="accent1" w:themeShade="80"/>
    </w:rPr>
  </w:style>
  <w:style w:type="paragraph" w:styleId="Heading7">
    <w:name w:val="heading 7"/>
    <w:basedOn w:val="Normal"/>
    <w:link w:val="Heading7Char"/>
    <w:uiPriority w:val="9"/>
    <w:semiHidden/>
    <w:unhideWhenUsed/>
    <w:qFormat/>
    <w:rsid w:val="00E52046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rsid w:val="00E52046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363636" w:themeColor="text1" w:themeTint="C9"/>
      <w:sz w:val="20"/>
      <w:szCs w:val="20"/>
    </w:rPr>
  </w:style>
  <w:style w:type="paragraph" w:styleId="Heading9">
    <w:name w:val="heading 9"/>
    <w:basedOn w:val="Normal"/>
    <w:link w:val="Heading9Char"/>
    <w:uiPriority w:val="9"/>
    <w:semiHidden/>
    <w:unhideWhenUsed/>
    <w:qFormat/>
    <w:rsid w:val="00E52046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363636" w:themeColor="text1" w:themeTint="C9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ailer">
    <w:name w:val="Mailer"/>
    <w:basedOn w:val="Normal"/>
    <w:link w:val="MailerChar"/>
    <w:qFormat/>
    <w:rsid w:val="00E52046"/>
    <w:rPr>
      <w:rFonts w:asciiTheme="majorHAnsi" w:eastAsiaTheme="majorEastAsia" w:hAnsiTheme="majorHAnsi" w:cstheme="majorBidi"/>
      <w:color w:val="000000" w:themeColor="text1"/>
      <w:sz w:val="28"/>
    </w:rPr>
  </w:style>
  <w:style w:type="paragraph" w:styleId="Title">
    <w:name w:val="Title"/>
    <w:basedOn w:val="Normal"/>
    <w:link w:val="TitleChar"/>
    <w:uiPriority w:val="10"/>
    <w:qFormat/>
    <w:rsid w:val="00E52046"/>
    <w:pPr>
      <w:contextualSpacing/>
      <w:jc w:val="center"/>
    </w:pPr>
    <w:rPr>
      <w:rFonts w:asciiTheme="majorHAnsi" w:eastAsiaTheme="majorEastAsia" w:hAnsiTheme="majorHAnsi" w:cstheme="majorBidi"/>
      <w:color w:val="3399CC" w:themeColor="text2"/>
      <w:spacing w:val="20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046"/>
    <w:rPr>
      <w:rFonts w:asciiTheme="majorHAnsi" w:eastAsiaTheme="majorEastAsia" w:hAnsiTheme="majorHAnsi" w:cstheme="majorBidi"/>
      <w:color w:val="3399CC" w:themeColor="text2"/>
      <w:spacing w:val="20"/>
      <w:sz w:val="72"/>
      <w:szCs w:val="52"/>
    </w:rPr>
  </w:style>
  <w:style w:type="paragraph" w:styleId="Subtitle">
    <w:name w:val="Subtitle"/>
    <w:basedOn w:val="Normal"/>
    <w:link w:val="SubtitleChar"/>
    <w:uiPriority w:val="11"/>
    <w:qFormat/>
    <w:rsid w:val="00E52046"/>
    <w:pPr>
      <w:numPr>
        <w:ilvl w:val="1"/>
      </w:numPr>
      <w:jc w:val="center"/>
    </w:pPr>
    <w:rPr>
      <w:rFonts w:asciiTheme="majorHAnsi" w:eastAsiaTheme="majorEastAsia" w:hAnsiTheme="majorHAnsi" w:cstheme="majorBidi"/>
      <w:b/>
      <w:iCs/>
      <w:color w:val="3399CC" w:themeColor="text2"/>
      <w:spacing w:val="60"/>
      <w:sz w:val="20"/>
    </w:rPr>
  </w:style>
  <w:style w:type="character" w:customStyle="1" w:styleId="SubtitleChar">
    <w:name w:val="Subtitle Char"/>
    <w:basedOn w:val="DefaultParagraphFont"/>
    <w:link w:val="Subtitle"/>
    <w:uiPriority w:val="11"/>
    <w:rsid w:val="00E52046"/>
    <w:rPr>
      <w:rFonts w:asciiTheme="majorHAnsi" w:eastAsiaTheme="majorEastAsia" w:hAnsiTheme="majorHAnsi" w:cstheme="majorBidi"/>
      <w:b/>
      <w:iCs/>
      <w:color w:val="3399CC" w:themeColor="text2"/>
      <w:spacing w:val="60"/>
      <w:sz w:val="20"/>
    </w:rPr>
  </w:style>
  <w:style w:type="paragraph" w:styleId="Date">
    <w:name w:val="Date"/>
    <w:basedOn w:val="Normal"/>
    <w:link w:val="DateChar"/>
    <w:uiPriority w:val="99"/>
    <w:unhideWhenUsed/>
    <w:rsid w:val="00E52046"/>
    <w:pPr>
      <w:jc w:val="center"/>
    </w:pPr>
    <w:rPr>
      <w:b/>
      <w:caps/>
      <w:color w:val="FFFFFF" w:themeColor="background1"/>
    </w:rPr>
  </w:style>
  <w:style w:type="character" w:customStyle="1" w:styleId="DateChar">
    <w:name w:val="Date Char"/>
    <w:basedOn w:val="DefaultParagraphFont"/>
    <w:link w:val="Date"/>
    <w:uiPriority w:val="99"/>
    <w:rsid w:val="00E52046"/>
    <w:rPr>
      <w:b/>
      <w:caps/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2046"/>
    <w:rPr>
      <w:rFonts w:asciiTheme="majorHAnsi" w:eastAsiaTheme="majorEastAsia" w:hAnsiTheme="majorHAnsi" w:cstheme="majorBidi"/>
      <w:b/>
      <w:bCs/>
      <w:caps/>
      <w:color w:val="FFFFFF" w:themeColor="background1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2046"/>
    <w:rPr>
      <w:rFonts w:asciiTheme="majorHAnsi" w:eastAsiaTheme="majorEastAsia" w:hAnsiTheme="majorHAnsi" w:cstheme="majorBidi"/>
      <w:b/>
      <w:bCs/>
      <w:caps/>
      <w:color w:val="3399CC" w:themeColor="text2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046"/>
    <w:rPr>
      <w:rFonts w:asciiTheme="majorHAnsi" w:eastAsiaTheme="majorEastAsia" w:hAnsiTheme="majorHAnsi" w:cstheme="majorBidi"/>
      <w:b/>
      <w:bCs/>
      <w:iCs/>
      <w:color w:val="3399CC" w:themeColor="text2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E52046"/>
    <w:pPr>
      <w:spacing w:after="60"/>
      <w:jc w:val="center"/>
    </w:pPr>
    <w:rPr>
      <w:color w:val="3399CC" w:themeColor="text2"/>
      <w:sz w:val="18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52046"/>
    <w:rPr>
      <w:color w:val="3399CC" w:themeColor="text2"/>
      <w:sz w:val="18"/>
      <w:szCs w:val="16"/>
    </w:rPr>
  </w:style>
  <w:style w:type="paragraph" w:customStyle="1" w:styleId="ContactDetails">
    <w:name w:val="Contact Details"/>
    <w:basedOn w:val="Normal"/>
    <w:qFormat/>
    <w:rsid w:val="00E52046"/>
    <w:pPr>
      <w:jc w:val="center"/>
    </w:pPr>
    <w:rPr>
      <w:b/>
      <w:color w:val="FFFFFF" w:themeColor="background1"/>
      <w:spacing w:val="20"/>
      <w:sz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046"/>
    <w:rPr>
      <w:rFonts w:asciiTheme="majorHAnsi" w:eastAsiaTheme="majorEastAsia" w:hAnsiTheme="majorHAnsi" w:cstheme="majorBidi"/>
      <w:b/>
      <w:color w:val="3399CC" w:themeColor="text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046"/>
    <w:rPr>
      <w:rFonts w:asciiTheme="majorHAnsi" w:eastAsiaTheme="majorEastAsia" w:hAnsiTheme="majorHAnsi" w:cstheme="majorBidi"/>
      <w:i/>
      <w:iCs/>
      <w:color w:val="0D575E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04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046"/>
    <w:rPr>
      <w:rFonts w:asciiTheme="majorHAnsi" w:eastAsiaTheme="majorEastAsia" w:hAnsiTheme="majorHAnsi" w:cstheme="majorBidi"/>
      <w:color w:val="363636" w:themeColor="text1" w:themeTint="C9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046"/>
    <w:rPr>
      <w:rFonts w:asciiTheme="majorHAnsi" w:eastAsiaTheme="majorEastAsia" w:hAnsiTheme="majorHAnsi" w:cstheme="majorBidi"/>
      <w:i/>
      <w:iCs/>
      <w:color w:val="363636" w:themeColor="text1" w:themeTint="C9"/>
      <w:sz w:val="20"/>
      <w:szCs w:val="20"/>
    </w:rPr>
  </w:style>
  <w:style w:type="numbering" w:styleId="ArticleSection">
    <w:name w:val="Outline List 3"/>
    <w:basedOn w:val="NoList"/>
    <w:uiPriority w:val="99"/>
    <w:semiHidden/>
    <w:unhideWhenUsed/>
    <w:rsid w:val="00E52046"/>
    <w:pPr>
      <w:numPr>
        <w:numId w:val="1"/>
      </w:numPr>
    </w:pPr>
  </w:style>
  <w:style w:type="paragraph" w:customStyle="1" w:styleId="Company">
    <w:name w:val="Company"/>
    <w:basedOn w:val="Normal"/>
    <w:qFormat/>
    <w:rsid w:val="00E52046"/>
    <w:pPr>
      <w:jc w:val="center"/>
    </w:pPr>
    <w:rPr>
      <w:color w:val="FFFFFF" w:themeColor="background1"/>
      <w:sz w:val="40"/>
    </w:rPr>
  </w:style>
  <w:style w:type="paragraph" w:customStyle="1" w:styleId="Recipient">
    <w:name w:val="Recipient"/>
    <w:basedOn w:val="Normal"/>
    <w:qFormat/>
    <w:rsid w:val="00E52046"/>
    <w:rPr>
      <w:b/>
      <w:color w:val="000000" w:themeColor="text1"/>
      <w:sz w:val="28"/>
    </w:rPr>
  </w:style>
  <w:style w:type="paragraph" w:styleId="Header">
    <w:name w:val="header"/>
    <w:basedOn w:val="Normal"/>
    <w:link w:val="HeaderChar"/>
    <w:rsid w:val="00E52046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link w:val="BodyTextChar"/>
    <w:uiPriority w:val="99"/>
    <w:semiHidden/>
    <w:unhideWhenUsed/>
    <w:rsid w:val="00E52046"/>
    <w:pPr>
      <w:spacing w:after="120" w:line="264" w:lineRule="auto"/>
    </w:pPr>
    <w:rPr>
      <w:b/>
      <w:color w:val="7F7F7F" w:themeColor="text1" w:themeTint="80"/>
      <w:spacing w:val="5"/>
      <w:sz w:val="20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E52046"/>
    <w:rPr>
      <w:b/>
      <w:color w:val="7F7F7F" w:themeColor="text1" w:themeTint="80"/>
      <w:spacing w:val="5"/>
      <w:sz w:val="20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52046"/>
    <w:pPr>
      <w:jc w:val="right"/>
    </w:pPr>
    <w:rPr>
      <w:color w:val="595959" w:themeColor="text1" w:themeTint="A6"/>
      <w:sz w:val="20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52046"/>
    <w:rPr>
      <w:color w:val="595959" w:themeColor="text1" w:themeTint="A6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52046"/>
    <w:rPr>
      <w:rFonts w:asciiTheme="majorHAnsi" w:eastAsiaTheme="majorEastAsia" w:hAnsiTheme="majorHAnsi" w:cstheme="majorBidi"/>
      <w:bCs/>
      <w:color w:val="3399CC" w:themeColor="text2"/>
      <w:sz w:val="60"/>
      <w:szCs w:val="32"/>
    </w:rPr>
  </w:style>
  <w:style w:type="paragraph" w:styleId="Footer">
    <w:name w:val="footer"/>
    <w:basedOn w:val="Normal"/>
    <w:link w:val="FooterChar"/>
    <w:uiPriority w:val="99"/>
    <w:semiHidden/>
    <w:unhideWhenUsed/>
    <w:rsid w:val="00E52046"/>
    <w:rPr>
      <w:color w:val="3399CC" w:themeColor="text2"/>
      <w:sz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E52046"/>
    <w:rPr>
      <w:color w:val="3399CC" w:themeColor="text2"/>
      <w:sz w:val="16"/>
    </w:rPr>
  </w:style>
  <w:style w:type="paragraph" w:customStyle="1" w:styleId="Footer-Right">
    <w:name w:val="Footer - Right"/>
    <w:basedOn w:val="Footer"/>
    <w:link w:val="Footer-RightChar"/>
    <w:qFormat/>
    <w:rsid w:val="00E52046"/>
    <w:pPr>
      <w:jc w:val="right"/>
    </w:pPr>
  </w:style>
  <w:style w:type="character" w:customStyle="1" w:styleId="Footer-RightChar">
    <w:name w:val="Footer - Right Char"/>
    <w:basedOn w:val="FooterChar"/>
    <w:link w:val="Footer-Right"/>
    <w:rsid w:val="00E52046"/>
    <w:rPr>
      <w:color w:val="3399CC" w:themeColor="text2"/>
      <w:sz w:val="16"/>
    </w:rPr>
  </w:style>
  <w:style w:type="paragraph" w:customStyle="1" w:styleId="Date-Large">
    <w:name w:val="Date - Large"/>
    <w:basedOn w:val="Date"/>
    <w:link w:val="Date-LargeChar"/>
    <w:qFormat/>
    <w:rsid w:val="00A20257"/>
    <w:rPr>
      <w:sz w:val="40"/>
    </w:rPr>
  </w:style>
  <w:style w:type="character" w:customStyle="1" w:styleId="Date-LargeChar">
    <w:name w:val="Date - Large Char"/>
    <w:basedOn w:val="DefaultParagraphFont"/>
    <w:link w:val="Date-Large"/>
    <w:rsid w:val="00A20257"/>
    <w:rPr>
      <w:b/>
      <w:caps/>
      <w:color w:val="FFFFFF" w:themeColor="background1"/>
      <w:sz w:val="40"/>
    </w:rPr>
  </w:style>
  <w:style w:type="character" w:customStyle="1" w:styleId="MailerChar">
    <w:name w:val="Mailer Char"/>
    <w:basedOn w:val="DefaultParagraphFont"/>
    <w:link w:val="Mailer"/>
    <w:rsid w:val="00E52046"/>
    <w:rPr>
      <w:rFonts w:asciiTheme="majorHAnsi" w:eastAsiaTheme="majorEastAsia" w:hAnsiTheme="majorHAnsi" w:cstheme="majorBidi"/>
      <w:color w:val="000000" w:themeColor="text1"/>
      <w:sz w:val="28"/>
    </w:rPr>
  </w:style>
  <w:style w:type="character" w:customStyle="1" w:styleId="HeaderChar">
    <w:name w:val="Header Char"/>
    <w:basedOn w:val="DefaultParagraphFont"/>
    <w:link w:val="Header"/>
    <w:rsid w:val="00E52046"/>
  </w:style>
  <w:style w:type="paragraph" w:customStyle="1" w:styleId="Page-Right">
    <w:name w:val="Page - Right"/>
    <w:basedOn w:val="Normal"/>
    <w:qFormat/>
    <w:rsid w:val="00E52046"/>
    <w:pPr>
      <w:jc w:val="right"/>
    </w:pPr>
    <w:rPr>
      <w:b/>
      <w:color w:val="3399CC" w:themeColor="text2"/>
      <w:sz w:val="18"/>
    </w:rPr>
  </w:style>
  <w:style w:type="paragraph" w:customStyle="1" w:styleId="Page-Left">
    <w:name w:val="Page - Left"/>
    <w:basedOn w:val="Page-Right"/>
    <w:qFormat/>
    <w:rsid w:val="00E52046"/>
    <w:pPr>
      <w:jc w:val="left"/>
    </w:pPr>
  </w:style>
  <w:style w:type="paragraph" w:styleId="TOCHeading">
    <w:name w:val="TOC Heading"/>
    <w:basedOn w:val="Heading1"/>
    <w:rsid w:val="00A6576D"/>
    <w:pPr>
      <w:outlineLvl w:val="9"/>
    </w:pPr>
    <w:rPr>
      <w:rFonts w:asciiTheme="minorHAnsi" w:eastAsiaTheme="minorHAnsi" w:hAnsiTheme="minorHAnsi" w:cstheme="minorBidi"/>
      <w:bCs w:val="0"/>
      <w:caps/>
      <w:sz w:val="36"/>
      <w:szCs w:val="24"/>
    </w:rPr>
  </w:style>
  <w:style w:type="paragraph" w:styleId="TOC1">
    <w:name w:val="toc 1"/>
    <w:basedOn w:val="Normal"/>
    <w:rsid w:val="00795921"/>
    <w:pPr>
      <w:spacing w:before="200" w:after="40"/>
      <w:jc w:val="center"/>
    </w:pPr>
    <w:rPr>
      <w:color w:val="3399CC" w:themeColor="text2"/>
      <w:sz w:val="20"/>
    </w:rPr>
  </w:style>
  <w:style w:type="paragraph" w:styleId="TOC2">
    <w:name w:val="toc 2"/>
    <w:basedOn w:val="Normal"/>
    <w:rsid w:val="00A6576D"/>
    <w:pPr>
      <w:jc w:val="center"/>
    </w:pPr>
    <w:rPr>
      <w:b/>
      <w:color w:val="3399CC" w:themeColor="text2"/>
    </w:rPr>
  </w:style>
  <w:style w:type="paragraph" w:customStyle="1" w:styleId="Tagline">
    <w:name w:val="Tagline"/>
    <w:basedOn w:val="Normal"/>
    <w:qFormat/>
    <w:rsid w:val="00A6576D"/>
    <w:pPr>
      <w:jc w:val="center"/>
    </w:pPr>
    <w:rPr>
      <w:caps/>
      <w:color w:val="3399CC" w:themeColor="text2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620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g"/><Relationship Id="rId20" Type="http://schemas.openxmlformats.org/officeDocument/2006/relationships/image" Target="media/image13.jpg"/><Relationship Id="rId21" Type="http://schemas.openxmlformats.org/officeDocument/2006/relationships/image" Target="media/image14.pn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Acktos:Applications:Microsoft%20Office%202011:Office:Media:Templates:Publishing%20Layout%20View:Catalogs:Booklet%20Catalog.dotx" TargetMode="External"/></Relationships>
</file>

<file path=word/theme/theme1.xml><?xml version="1.0" encoding="utf-8"?>
<a:theme xmlns:a="http://schemas.openxmlformats.org/drawingml/2006/main" name="Office Theme">
  <a:themeElements>
    <a:clrScheme name="Booklet Catalog">
      <a:dk1>
        <a:sysClr val="windowText" lastClr="000000"/>
      </a:dk1>
      <a:lt1>
        <a:sysClr val="window" lastClr="FFFFFF"/>
      </a:lt1>
      <a:dk2>
        <a:srgbClr val="3399CC"/>
      </a:dk2>
      <a:lt2>
        <a:srgbClr val="B9DEF9"/>
      </a:lt2>
      <a:accent1>
        <a:srgbClr val="1BAFBC"/>
      </a:accent1>
      <a:accent2>
        <a:srgbClr val="6466AF"/>
      </a:accent2>
      <a:accent3>
        <a:srgbClr val="B073B1"/>
      </a:accent3>
      <a:accent4>
        <a:srgbClr val="DE1F26"/>
      </a:accent4>
      <a:accent5>
        <a:srgbClr val="F8981D"/>
      </a:accent5>
      <a:accent6>
        <a:srgbClr val="8DCC33"/>
      </a:accent6>
      <a:hlink>
        <a:srgbClr val="84C1E0"/>
      </a:hlink>
      <a:folHlink>
        <a:srgbClr val="7F92AA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Booklet Catalog.dotx</Template>
  <TotalTime>0</TotalTime>
  <Pages>8</Pages>
  <Words>17</Words>
  <Characters>100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116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Rincon</dc:creator>
  <cp:keywords/>
  <dc:description/>
  <cp:lastModifiedBy>Sebastian Rincon</cp:lastModifiedBy>
  <cp:revision>2</cp:revision>
  <cp:lastPrinted>2015-05-12T21:08:00Z</cp:lastPrinted>
  <dcterms:created xsi:type="dcterms:W3CDTF">2015-05-12T21:19:00Z</dcterms:created>
  <dcterms:modified xsi:type="dcterms:W3CDTF">2015-05-12T21:19:00Z</dcterms:modified>
  <cp:category/>
</cp:coreProperties>
</file>